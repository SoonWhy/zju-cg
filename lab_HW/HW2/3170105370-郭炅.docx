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A0818F" w14:textId="77777777" w:rsidR="00BB0301" w:rsidRDefault="00BB0301">
      <w:pPr>
        <w:spacing w:line="360" w:lineRule="auto"/>
        <w:rPr>
          <w:sz w:val="24"/>
        </w:rPr>
      </w:pPr>
    </w:p>
    <w:p w14:paraId="6E973E09" w14:textId="77777777" w:rsidR="00BB0301" w:rsidRDefault="00BB0301">
      <w:pPr>
        <w:spacing w:line="360" w:lineRule="auto"/>
        <w:rPr>
          <w:sz w:val="24"/>
        </w:rPr>
      </w:pPr>
    </w:p>
    <w:p w14:paraId="3B33DF79" w14:textId="77777777" w:rsidR="00BB0301" w:rsidRDefault="00C7384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BDC9F82" wp14:editId="69E024E0">
            <wp:extent cx="2571750" cy="704850"/>
            <wp:effectExtent l="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F6B4" w14:textId="77777777" w:rsidR="00BB0301" w:rsidRDefault="00BB0301">
      <w:pPr>
        <w:spacing w:line="360" w:lineRule="auto"/>
        <w:rPr>
          <w:sz w:val="28"/>
          <w:szCs w:val="28"/>
        </w:rPr>
      </w:pPr>
    </w:p>
    <w:p w14:paraId="35D537C0" w14:textId="4CFDBB76" w:rsidR="00BB0301" w:rsidRDefault="00FA6AF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</w:t>
      </w:r>
      <w:r w:rsidR="003A1FE6">
        <w:rPr>
          <w:rFonts w:hint="eastAsia"/>
          <w:b/>
          <w:bCs/>
          <w:sz w:val="32"/>
          <w:szCs w:val="32"/>
        </w:rPr>
        <w:t>图形学</w:t>
      </w:r>
      <w:r w:rsidR="00BB0301">
        <w:rPr>
          <w:rFonts w:hint="eastAsia"/>
          <w:b/>
          <w:bCs/>
          <w:sz w:val="32"/>
          <w:szCs w:val="32"/>
        </w:rPr>
        <w:t>作业报告</w:t>
      </w:r>
    </w:p>
    <w:p w14:paraId="4FC88ADA" w14:textId="51C7D417" w:rsidR="00BB0301" w:rsidRDefault="00BB0301">
      <w:pPr>
        <w:spacing w:line="360" w:lineRule="auto"/>
        <w:ind w:firstLineChars="1150" w:firstLine="3694"/>
        <w:rPr>
          <w:b/>
          <w:bCs/>
          <w:color w:val="FF0000"/>
          <w:sz w:val="32"/>
          <w:szCs w:val="32"/>
        </w:rPr>
      </w:pPr>
    </w:p>
    <w:p w14:paraId="7A204EB1" w14:textId="77777777" w:rsidR="00EC7C63" w:rsidRDefault="00EC7C63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BB0301" w14:paraId="67B96DF7" w14:textId="77777777" w:rsidTr="00EC7C63">
        <w:trPr>
          <w:trHeight w:val="762"/>
          <w:jc w:val="center"/>
        </w:trPr>
        <w:tc>
          <w:tcPr>
            <w:tcW w:w="1908" w:type="dxa"/>
            <w:vAlign w:val="bottom"/>
          </w:tcPr>
          <w:p w14:paraId="5B83BFAF" w14:textId="77777777" w:rsidR="00BB0301" w:rsidRDefault="00FA6AF9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</w:t>
            </w:r>
            <w:r w:rsidR="00BB0301">
              <w:rPr>
                <w:rFonts w:hint="eastAsia"/>
                <w:sz w:val="28"/>
                <w:szCs w:val="28"/>
              </w:rPr>
              <w:t>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5D8B64" w14:textId="7FC5964B" w:rsidR="00BB0301" w:rsidRDefault="004F3378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透视变换下绘制三维动态后三位学号</w:t>
            </w:r>
          </w:p>
        </w:tc>
      </w:tr>
      <w:tr w:rsidR="00BB0301" w14:paraId="2172308F" w14:textId="77777777" w:rsidTr="00EC7C63">
        <w:trPr>
          <w:trHeight w:val="776"/>
          <w:jc w:val="center"/>
        </w:trPr>
        <w:tc>
          <w:tcPr>
            <w:tcW w:w="1908" w:type="dxa"/>
            <w:vAlign w:val="bottom"/>
          </w:tcPr>
          <w:p w14:paraId="4FBC997C" w14:textId="77777777" w:rsidR="00BB0301" w:rsidRDefault="00BB0301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591473" w14:textId="5238B833" w:rsidR="00BB0301" w:rsidRDefault="004F3378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郭炅</w:t>
            </w:r>
          </w:p>
        </w:tc>
      </w:tr>
      <w:tr w:rsidR="00FA6AF9" w14:paraId="094ABC93" w14:textId="77777777" w:rsidTr="00EC7C63">
        <w:trPr>
          <w:trHeight w:val="774"/>
          <w:jc w:val="center"/>
        </w:trPr>
        <w:tc>
          <w:tcPr>
            <w:tcW w:w="1908" w:type="dxa"/>
            <w:vAlign w:val="bottom"/>
          </w:tcPr>
          <w:p w14:paraId="34BD9AF1" w14:textId="77777777" w:rsidR="00FA6AF9" w:rsidRDefault="00FA6AF9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EDE3D8" w14:textId="650F81A6" w:rsidR="00FA6AF9" w:rsidRDefault="004F3378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3170105370</w:t>
            </w:r>
          </w:p>
        </w:tc>
      </w:tr>
      <w:tr w:rsidR="003F0630" w14:paraId="5778D408" w14:textId="77777777" w:rsidTr="00EC7C63">
        <w:trPr>
          <w:trHeight w:val="774"/>
          <w:jc w:val="center"/>
        </w:trPr>
        <w:tc>
          <w:tcPr>
            <w:tcW w:w="1908" w:type="dxa"/>
            <w:vAlign w:val="bottom"/>
          </w:tcPr>
          <w:p w14:paraId="1331047C" w14:textId="77777777" w:rsidR="003F0630" w:rsidRDefault="003F0630" w:rsidP="00EC7C63">
            <w:pPr>
              <w:wordWrap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85BB8C" w14:textId="43CD00F1" w:rsidR="003F0630" w:rsidRDefault="004F3378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3170105370@zju.edu.cn</w:t>
            </w:r>
          </w:p>
        </w:tc>
      </w:tr>
      <w:tr w:rsidR="003F0630" w14:paraId="63F2324C" w14:textId="77777777" w:rsidTr="00EC7C63">
        <w:trPr>
          <w:trHeight w:val="774"/>
          <w:jc w:val="center"/>
        </w:trPr>
        <w:tc>
          <w:tcPr>
            <w:tcW w:w="1908" w:type="dxa"/>
            <w:vAlign w:val="bottom"/>
          </w:tcPr>
          <w:p w14:paraId="516B1F81" w14:textId="77777777" w:rsidR="003F0630" w:rsidRDefault="003F0630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A48796" w14:textId="10C493A2" w:rsidR="003F0630" w:rsidRDefault="004F3378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18888923171</w:t>
            </w:r>
          </w:p>
        </w:tc>
      </w:tr>
      <w:tr w:rsidR="00BB0301" w14:paraId="754A3665" w14:textId="77777777" w:rsidTr="00EC7C63">
        <w:trPr>
          <w:trHeight w:val="768"/>
          <w:jc w:val="center"/>
        </w:trPr>
        <w:tc>
          <w:tcPr>
            <w:tcW w:w="1908" w:type="dxa"/>
            <w:vAlign w:val="bottom"/>
          </w:tcPr>
          <w:p w14:paraId="5D807F46" w14:textId="4C1B174C" w:rsidR="00BB0301" w:rsidRDefault="003A1FE6" w:rsidP="00EC7C63">
            <w:pPr>
              <w:wordWrap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  <w:r w:rsidR="00BB0301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9F8F53" w14:textId="6A2BAB65" w:rsidR="00BB0301" w:rsidRDefault="004F3378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张宏鑫</w:t>
            </w:r>
          </w:p>
        </w:tc>
      </w:tr>
    </w:tbl>
    <w:p w14:paraId="3B15B954" w14:textId="77777777" w:rsidR="00BB0301" w:rsidRDefault="00BB0301">
      <w:pPr>
        <w:spacing w:line="360" w:lineRule="auto"/>
        <w:rPr>
          <w:sz w:val="24"/>
        </w:rPr>
      </w:pPr>
    </w:p>
    <w:p w14:paraId="447D1760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0DF694CC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47B6FE3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5242A4D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61B9F244" w14:textId="0384D9B0" w:rsidR="00BB0301" w:rsidRDefault="000538D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 w:rsidR="00BB0301">
        <w:rPr>
          <w:rFonts w:hint="eastAsia"/>
          <w:sz w:val="28"/>
          <w:szCs w:val="28"/>
        </w:rPr>
        <w:t>年</w:t>
      </w:r>
      <w:r w:rsidR="006D0F45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10</w:t>
      </w:r>
      <w:r w:rsidR="00BB0301">
        <w:rPr>
          <w:rFonts w:hint="eastAsia"/>
          <w:sz w:val="28"/>
          <w:szCs w:val="28"/>
        </w:rPr>
        <w:t>月</w:t>
      </w:r>
      <w:r w:rsidR="006D0F4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16</w:t>
      </w:r>
      <w:r w:rsidR="00444105">
        <w:rPr>
          <w:rFonts w:hint="eastAsia"/>
          <w:sz w:val="28"/>
          <w:szCs w:val="28"/>
        </w:rPr>
        <w:t xml:space="preserve"> </w:t>
      </w:r>
      <w:r w:rsidR="00BB0301">
        <w:rPr>
          <w:rFonts w:hint="eastAsia"/>
          <w:sz w:val="28"/>
          <w:szCs w:val="28"/>
        </w:rPr>
        <w:t>日</w:t>
      </w:r>
    </w:p>
    <w:p w14:paraId="54E8C5A5" w14:textId="5669ED47" w:rsidR="006B2FD9" w:rsidRDefault="000632C9" w:rsidP="003A1FE6">
      <w:pPr>
        <w:tabs>
          <w:tab w:val="left" w:pos="3127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</w:rPr>
        <w:tab/>
      </w:r>
    </w:p>
    <w:p w14:paraId="38C09702" w14:textId="487E7D86" w:rsidR="003A1FE6" w:rsidRPr="00405416" w:rsidRDefault="003A1FE6" w:rsidP="003A1FE6">
      <w:pPr>
        <w:tabs>
          <w:tab w:val="left" w:pos="3127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lastRenderedPageBreak/>
        <w:t>实验名字</w:t>
      </w:r>
    </w:p>
    <w:p w14:paraId="5323B7A9" w14:textId="285B2D24" w:rsidR="00EC7C63" w:rsidRPr="004F3378" w:rsidRDefault="00BB0301" w:rsidP="003A1FE6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已实现的功能简述</w:t>
      </w:r>
      <w:r w:rsidR="002637B9" w:rsidRPr="00A67800">
        <w:rPr>
          <w:rFonts w:ascii="黑体" w:eastAsia="黑体" w:hAnsi="黑体" w:cs="微软雅黑" w:hint="eastAsia"/>
          <w:sz w:val="28"/>
          <w:szCs w:val="28"/>
        </w:rPr>
        <w:t>及运行简要说明</w:t>
      </w:r>
    </w:p>
    <w:p w14:paraId="4CDF83B0" w14:textId="7C357313" w:rsidR="004F3378" w:rsidRDefault="004F3378" w:rsidP="004F3378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华文仿宋" w:eastAsia="华文仿宋" w:hAnsi="华文仿宋"/>
          <w:sz w:val="28"/>
          <w:szCs w:val="28"/>
        </w:rPr>
      </w:pPr>
      <w:r w:rsidRPr="004F3378">
        <w:rPr>
          <w:rFonts w:ascii="华文仿宋" w:eastAsia="华文仿宋" w:hAnsi="华文仿宋" w:hint="eastAsia"/>
          <w:sz w:val="28"/>
          <w:szCs w:val="28"/>
        </w:rPr>
        <w:t>功能简述</w:t>
      </w:r>
    </w:p>
    <w:p w14:paraId="298C9DDC" w14:textId="564D085C" w:rsidR="004F3378" w:rsidRDefault="004F3378" w:rsidP="004F3378">
      <w:pPr>
        <w:pStyle w:val="1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使用透视变化，绘制三维动态后三位学号（370）</w:t>
      </w:r>
    </w:p>
    <w:p w14:paraId="64468351" w14:textId="73056B9F" w:rsidR="004F3378" w:rsidRPr="000538D0" w:rsidRDefault="00CF4FB7" w:rsidP="004F3378">
      <w:pPr>
        <w:pStyle w:val="1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（Bonus</w:t>
      </w:r>
      <w:bookmarkStart w:id="0" w:name="_GoBack"/>
      <w:bookmarkEnd w:id="0"/>
      <w:r>
        <w:rPr>
          <w:rFonts w:ascii="华文仿宋" w:eastAsia="华文仿宋" w:hAnsi="华文仿宋" w:hint="eastAsia"/>
          <w:b/>
          <w:sz w:val="28"/>
          <w:szCs w:val="28"/>
        </w:rPr>
        <w:t>）</w:t>
      </w:r>
      <w:r w:rsidR="004F3378" w:rsidRPr="000538D0">
        <w:rPr>
          <w:rFonts w:ascii="华文仿宋" w:eastAsia="华文仿宋" w:hAnsi="华文仿宋" w:hint="eastAsia"/>
          <w:b/>
          <w:sz w:val="28"/>
          <w:szCs w:val="28"/>
        </w:rPr>
        <w:t xml:space="preserve">立方体使用自定义的函数，而未使用 </w:t>
      </w:r>
      <w:proofErr w:type="spellStart"/>
      <w:r w:rsidR="004F3378" w:rsidRPr="000538D0">
        <w:rPr>
          <w:rFonts w:ascii="华文仿宋" w:eastAsia="华文仿宋" w:hAnsi="华文仿宋"/>
          <w:b/>
          <w:sz w:val="28"/>
          <w:szCs w:val="28"/>
        </w:rPr>
        <w:t>glutWireCube</w:t>
      </w:r>
      <w:proofErr w:type="spellEnd"/>
      <w:r w:rsidR="004F3378" w:rsidRPr="000538D0">
        <w:rPr>
          <w:rFonts w:ascii="华文仿宋" w:eastAsia="华文仿宋" w:hAnsi="华文仿宋"/>
          <w:b/>
          <w:sz w:val="28"/>
          <w:szCs w:val="28"/>
        </w:rPr>
        <w:t>(</w:t>
      </w:r>
      <w:proofErr w:type="spellStart"/>
      <w:r w:rsidR="004F3378" w:rsidRPr="000538D0">
        <w:rPr>
          <w:rFonts w:ascii="华文仿宋" w:eastAsia="华文仿宋" w:hAnsi="华文仿宋"/>
          <w:b/>
          <w:sz w:val="28"/>
          <w:szCs w:val="28"/>
        </w:rPr>
        <w:t>dSize</w:t>
      </w:r>
      <w:proofErr w:type="spellEnd"/>
      <w:r w:rsidR="004F3378" w:rsidRPr="000538D0">
        <w:rPr>
          <w:rFonts w:ascii="华文仿宋" w:eastAsia="华文仿宋" w:hAnsi="华文仿宋"/>
          <w:b/>
          <w:sz w:val="28"/>
          <w:szCs w:val="28"/>
        </w:rPr>
        <w:t>);</w:t>
      </w:r>
    </w:p>
    <w:p w14:paraId="4AE333AB" w14:textId="2226AB54" w:rsidR="004F3378" w:rsidRDefault="004F3378" w:rsidP="004F3378">
      <w:pPr>
        <w:pStyle w:val="1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左侧数字（3）沿y轴上下运动</w:t>
      </w:r>
    </w:p>
    <w:p w14:paraId="40877761" w14:textId="0359CE51" w:rsidR="004F3378" w:rsidRDefault="004F3378" w:rsidP="004F3378">
      <w:pPr>
        <w:pStyle w:val="1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中间数字（7）沿y轴正方向旋转</w:t>
      </w:r>
    </w:p>
    <w:p w14:paraId="274CB7D8" w14:textId="10CB44AF" w:rsidR="004F3378" w:rsidRDefault="004F3378" w:rsidP="004F3378">
      <w:pPr>
        <w:pStyle w:val="1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右侧数字（0）沿</w:t>
      </w:r>
      <w:r>
        <w:rPr>
          <w:rFonts w:ascii="华文仿宋" w:eastAsia="华文仿宋" w:hAnsi="华文仿宋"/>
          <w:sz w:val="28"/>
          <w:szCs w:val="28"/>
        </w:rPr>
        <w:t>z</w:t>
      </w:r>
      <w:r>
        <w:rPr>
          <w:rFonts w:ascii="华文仿宋" w:eastAsia="华文仿宋" w:hAnsi="华文仿宋" w:hint="eastAsia"/>
          <w:sz w:val="28"/>
          <w:szCs w:val="28"/>
        </w:rPr>
        <w:t>轴缩放运动</w:t>
      </w:r>
    </w:p>
    <w:p w14:paraId="4778F285" w14:textId="6116B5A7" w:rsidR="004F3378" w:rsidRDefault="004F3378" w:rsidP="004F3378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运行简要说明</w:t>
      </w:r>
    </w:p>
    <w:p w14:paraId="3F43BDD5" w14:textId="1BED49CC" w:rsidR="004F3378" w:rsidRPr="004F3378" w:rsidRDefault="004F3378" w:rsidP="004F3378">
      <w:pPr>
        <w:pStyle w:val="1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使用VS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2017在安装对应地windows</w:t>
      </w:r>
      <w:r>
        <w:rPr>
          <w:rFonts w:ascii="华文仿宋" w:eastAsia="华文仿宋" w:hAnsi="华文仿宋"/>
          <w:sz w:val="28"/>
          <w:szCs w:val="28"/>
        </w:rPr>
        <w:t xml:space="preserve"> SDK</w:t>
      </w:r>
      <w:r>
        <w:rPr>
          <w:rFonts w:ascii="华文仿宋" w:eastAsia="华文仿宋" w:hAnsi="华文仿宋" w:hint="eastAsia"/>
          <w:sz w:val="28"/>
          <w:szCs w:val="28"/>
        </w:rPr>
        <w:t>的前提下直接打开运行即可</w:t>
      </w:r>
    </w:p>
    <w:p w14:paraId="70A9DC30" w14:textId="7934E57B" w:rsidR="00EC7C63" w:rsidRDefault="006B2FD9" w:rsidP="003A1FE6">
      <w:pPr>
        <w:pStyle w:val="1"/>
        <w:numPr>
          <w:ilvl w:val="0"/>
          <w:numId w:val="1"/>
        </w:numPr>
        <w:spacing w:before="240"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作业的开发与运行环境</w:t>
      </w:r>
    </w:p>
    <w:p w14:paraId="7D549FBC" w14:textId="07F82917" w:rsidR="004F3378" w:rsidRPr="003A1FE6" w:rsidRDefault="004F3378" w:rsidP="004F3378">
      <w:pPr>
        <w:pStyle w:val="1"/>
        <w:numPr>
          <w:ilvl w:val="1"/>
          <w:numId w:val="1"/>
        </w:numPr>
        <w:spacing w:before="240"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Visual</w:t>
      </w:r>
      <w:r>
        <w:rPr>
          <w:rFonts w:ascii="黑体" w:eastAsia="黑体" w:hAnsi="黑体" w:cs="微软雅黑"/>
          <w:sz w:val="28"/>
          <w:szCs w:val="28"/>
        </w:rPr>
        <w:t xml:space="preserve"> </w:t>
      </w:r>
      <w:r>
        <w:rPr>
          <w:rFonts w:ascii="黑体" w:eastAsia="黑体" w:hAnsi="黑体" w:cs="微软雅黑" w:hint="eastAsia"/>
          <w:sz w:val="28"/>
          <w:szCs w:val="28"/>
        </w:rPr>
        <w:t>Studio</w:t>
      </w:r>
      <w:r>
        <w:rPr>
          <w:rFonts w:ascii="黑体" w:eastAsia="黑体" w:hAnsi="黑体" w:cs="微软雅黑"/>
          <w:sz w:val="28"/>
          <w:szCs w:val="28"/>
        </w:rPr>
        <w:t xml:space="preserve"> </w:t>
      </w:r>
      <w:r>
        <w:rPr>
          <w:rFonts w:ascii="黑体" w:eastAsia="黑体" w:hAnsi="黑体" w:cs="微软雅黑" w:hint="eastAsia"/>
          <w:sz w:val="28"/>
          <w:szCs w:val="28"/>
        </w:rPr>
        <w:t>2017</w:t>
      </w:r>
      <w:r>
        <w:rPr>
          <w:rFonts w:ascii="黑体" w:eastAsia="黑体" w:hAnsi="黑体" w:cs="微软雅黑"/>
          <w:sz w:val="28"/>
          <w:szCs w:val="28"/>
        </w:rPr>
        <w:t xml:space="preserve"> </w:t>
      </w:r>
      <w:r>
        <w:rPr>
          <w:rFonts w:ascii="黑体" w:eastAsia="黑体" w:hAnsi="黑体" w:cs="微软雅黑" w:hint="eastAsia"/>
          <w:sz w:val="28"/>
          <w:szCs w:val="28"/>
        </w:rPr>
        <w:t>Enterprise</w:t>
      </w:r>
    </w:p>
    <w:p w14:paraId="49E6D044" w14:textId="2228F419" w:rsidR="002227CE" w:rsidRDefault="006B2FD9" w:rsidP="003A1FE6">
      <w:pPr>
        <w:pStyle w:val="1"/>
        <w:numPr>
          <w:ilvl w:val="0"/>
          <w:numId w:val="1"/>
        </w:numPr>
        <w:spacing w:before="240"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系统或算法的基本思路、原理、及流程或步骤等</w:t>
      </w:r>
    </w:p>
    <w:p w14:paraId="18292279" w14:textId="35AD39F0" w:rsidR="004F3378" w:rsidRPr="00AA0D64" w:rsidRDefault="004F3378" w:rsidP="00AA0D64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华文仿宋" w:eastAsia="华文仿宋" w:hAnsi="华文仿宋" w:cs="微软雅黑"/>
          <w:sz w:val="28"/>
          <w:szCs w:val="28"/>
        </w:rPr>
      </w:pPr>
      <w:r w:rsidRPr="00AA0D64">
        <w:rPr>
          <w:rFonts w:ascii="华文仿宋" w:eastAsia="华文仿宋" w:hAnsi="华文仿宋" w:cs="微软雅黑" w:hint="eastAsia"/>
          <w:sz w:val="28"/>
          <w:szCs w:val="28"/>
        </w:rPr>
        <w:t xml:space="preserve">考察 </w:t>
      </w:r>
      <w:proofErr w:type="spellStart"/>
      <w:r w:rsidRPr="00AA0D64">
        <w:rPr>
          <w:rFonts w:ascii="华文仿宋" w:eastAsia="华文仿宋" w:hAnsi="华文仿宋" w:cs="微软雅黑" w:hint="eastAsia"/>
          <w:sz w:val="28"/>
          <w:szCs w:val="28"/>
        </w:rPr>
        <w:t>glutWireCube</w:t>
      </w:r>
      <w:proofErr w:type="spellEnd"/>
      <w:r w:rsidRPr="00AA0D64">
        <w:rPr>
          <w:rFonts w:ascii="华文仿宋" w:eastAsia="华文仿宋" w:hAnsi="华文仿宋" w:cs="微软雅黑"/>
          <w:sz w:val="28"/>
          <w:szCs w:val="28"/>
        </w:rPr>
        <w:t xml:space="preserve"> </w:t>
      </w:r>
      <w:r w:rsidRPr="00AA0D64">
        <w:rPr>
          <w:rFonts w:ascii="华文仿宋" w:eastAsia="华文仿宋" w:hAnsi="华文仿宋" w:cs="微软雅黑" w:hint="eastAsia"/>
          <w:sz w:val="28"/>
          <w:szCs w:val="28"/>
        </w:rPr>
        <w:t>函数的实现，其绘制以原点为中心，面垂直于坐标轴的立方体，以相同的思路使用画线函数绘制立方体，即先画出上下底面，再将对应顶点连接即可</w:t>
      </w:r>
    </w:p>
    <w:p w14:paraId="51947DEF" w14:textId="46126262" w:rsidR="004F3378" w:rsidRDefault="004F3378" w:rsidP="00AA0D64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华文仿宋" w:eastAsia="华文仿宋" w:hAnsi="华文仿宋" w:cs="微软雅黑"/>
          <w:sz w:val="28"/>
          <w:szCs w:val="28"/>
        </w:rPr>
      </w:pPr>
      <w:r w:rsidRPr="00AA0D64">
        <w:rPr>
          <w:rFonts w:ascii="华文仿宋" w:eastAsia="华文仿宋" w:hAnsi="华文仿宋" w:cs="微软雅黑" w:hint="eastAsia"/>
          <w:sz w:val="28"/>
          <w:szCs w:val="28"/>
        </w:rPr>
        <w:t>移动坐标原点以在不同位置图形</w:t>
      </w:r>
    </w:p>
    <w:p w14:paraId="4A551F8B" w14:textId="173A3B6C" w:rsidR="0044722D" w:rsidRPr="00AA0D64" w:rsidRDefault="0044722D" w:rsidP="00AA0D64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华文仿宋" w:eastAsia="华文仿宋" w:hAnsi="华文仿宋" w:cs="微软雅黑"/>
          <w:sz w:val="28"/>
          <w:szCs w:val="28"/>
        </w:rPr>
      </w:pPr>
      <w:r>
        <w:rPr>
          <w:rFonts w:ascii="华文仿宋" w:eastAsia="华文仿宋" w:hAnsi="华文仿宋" w:cs="微软雅黑" w:hint="eastAsia"/>
          <w:sz w:val="28"/>
          <w:szCs w:val="28"/>
        </w:rPr>
        <w:t>坐标系旋转以实现图形的旋转</w:t>
      </w:r>
    </w:p>
    <w:p w14:paraId="7278A6AE" w14:textId="0A78527E" w:rsidR="004F3378" w:rsidRPr="00AA0D64" w:rsidRDefault="004F3378" w:rsidP="00AA0D64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华文仿宋" w:eastAsia="华文仿宋" w:hAnsi="华文仿宋" w:cs="微软雅黑"/>
          <w:sz w:val="28"/>
          <w:szCs w:val="28"/>
        </w:rPr>
      </w:pPr>
      <w:r w:rsidRPr="00AA0D64">
        <w:rPr>
          <w:rFonts w:ascii="华文仿宋" w:eastAsia="华文仿宋" w:hAnsi="华文仿宋" w:cs="微软雅黑" w:hint="eastAsia"/>
          <w:sz w:val="28"/>
          <w:szCs w:val="28"/>
        </w:rPr>
        <w:t>缩放以绘制长方体</w:t>
      </w:r>
    </w:p>
    <w:p w14:paraId="45016BD6" w14:textId="5A88565C" w:rsidR="004F3378" w:rsidRPr="00AA0D64" w:rsidRDefault="004F3378" w:rsidP="00AA0D64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华文仿宋" w:eastAsia="华文仿宋" w:hAnsi="华文仿宋" w:cs="微软雅黑"/>
          <w:sz w:val="28"/>
          <w:szCs w:val="28"/>
        </w:rPr>
      </w:pPr>
      <w:r w:rsidRPr="00AA0D64">
        <w:rPr>
          <w:rFonts w:ascii="华文仿宋" w:eastAsia="华文仿宋" w:hAnsi="华文仿宋" w:cs="微软雅黑" w:hint="eastAsia"/>
          <w:sz w:val="28"/>
          <w:szCs w:val="28"/>
        </w:rPr>
        <w:lastRenderedPageBreak/>
        <w:t>将缩放函数</w:t>
      </w:r>
      <w:r w:rsidR="0044722D">
        <w:rPr>
          <w:rFonts w:ascii="华文仿宋" w:eastAsia="华文仿宋" w:hAnsi="华文仿宋" w:cs="微软雅黑" w:hint="eastAsia"/>
          <w:sz w:val="28"/>
          <w:szCs w:val="28"/>
        </w:rPr>
        <w:t>、旋转函数</w:t>
      </w:r>
      <w:r w:rsidRPr="00AA0D64">
        <w:rPr>
          <w:rFonts w:ascii="华文仿宋" w:eastAsia="华文仿宋" w:hAnsi="华文仿宋" w:cs="微软雅黑" w:hint="eastAsia"/>
          <w:sz w:val="28"/>
          <w:szCs w:val="28"/>
        </w:rPr>
        <w:t>和坐标移动函数中的参数与时间参数关联，</w:t>
      </w:r>
      <w:r w:rsidR="000538D0">
        <w:rPr>
          <w:rFonts w:ascii="华文仿宋" w:eastAsia="华文仿宋" w:hAnsi="华文仿宋" w:cs="微软雅黑" w:hint="eastAsia"/>
          <w:sz w:val="28"/>
          <w:szCs w:val="28"/>
        </w:rPr>
        <w:t>时间参数即通过不断累加变量并且取整实现，</w:t>
      </w:r>
      <w:r w:rsidRPr="00AA0D64">
        <w:rPr>
          <w:rFonts w:ascii="华文仿宋" w:eastAsia="华文仿宋" w:hAnsi="华文仿宋" w:cs="微软雅黑" w:hint="eastAsia"/>
          <w:sz w:val="28"/>
          <w:szCs w:val="28"/>
        </w:rPr>
        <w:t>实现动态动画</w:t>
      </w:r>
    </w:p>
    <w:p w14:paraId="77A05423" w14:textId="4146B281" w:rsidR="007D14BB" w:rsidRDefault="006B2FD9" w:rsidP="00EC7C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具体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如何</w:t>
      </w:r>
      <w:r w:rsidRPr="00A67800">
        <w:rPr>
          <w:rFonts w:ascii="黑体" w:eastAsia="黑体" w:hAnsi="黑体" w:cs="微软雅黑" w:hint="eastAsia"/>
          <w:sz w:val="28"/>
          <w:szCs w:val="28"/>
        </w:rPr>
        <w:t>实现，包括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关键（伪）代码、</w:t>
      </w:r>
      <w:r w:rsidRPr="00A67800">
        <w:rPr>
          <w:rFonts w:ascii="黑体" w:eastAsia="黑体" w:hAnsi="黑体" w:cs="微软雅黑" w:hint="eastAsia"/>
          <w:sz w:val="28"/>
          <w:szCs w:val="28"/>
        </w:rPr>
        <w:t>主要用到函数与算法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等</w:t>
      </w:r>
    </w:p>
    <w:p w14:paraId="7D7B2567" w14:textId="787943E2" w:rsidR="000538D0" w:rsidRDefault="004F3378" w:rsidP="000538D0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华文仿宋" w:eastAsia="华文仿宋" w:hAnsi="华文仿宋" w:cs="微软雅黑"/>
          <w:sz w:val="28"/>
          <w:szCs w:val="28"/>
        </w:rPr>
      </w:pPr>
      <w:r w:rsidRPr="00AA0D64">
        <w:rPr>
          <w:rFonts w:ascii="华文仿宋" w:eastAsia="华文仿宋" w:hAnsi="华文仿宋" w:cs="微软雅黑" w:hint="eastAsia"/>
          <w:sz w:val="28"/>
          <w:szCs w:val="28"/>
        </w:rPr>
        <w:t xml:space="preserve">使用 </w:t>
      </w:r>
      <w:proofErr w:type="spellStart"/>
      <w:r w:rsidRPr="00AA0D64">
        <w:rPr>
          <w:rFonts w:ascii="华文仿宋" w:eastAsia="华文仿宋" w:hAnsi="华文仿宋" w:cs="微软雅黑"/>
          <w:sz w:val="28"/>
          <w:szCs w:val="28"/>
        </w:rPr>
        <w:t>glBegin</w:t>
      </w:r>
      <w:proofErr w:type="spellEnd"/>
      <w:r w:rsidRPr="00AA0D64">
        <w:rPr>
          <w:rFonts w:ascii="华文仿宋" w:eastAsia="华文仿宋" w:hAnsi="华文仿宋" w:cs="微软雅黑"/>
          <w:sz w:val="28"/>
          <w:szCs w:val="28"/>
        </w:rPr>
        <w:t>()</w:t>
      </w:r>
      <w:r w:rsidRPr="00AA0D64">
        <w:rPr>
          <w:rFonts w:ascii="华文仿宋" w:eastAsia="华文仿宋" w:hAnsi="华文仿宋" w:cs="微软雅黑" w:hint="eastAsia"/>
          <w:sz w:val="28"/>
          <w:szCs w:val="28"/>
        </w:rPr>
        <w:t>和</w:t>
      </w:r>
      <w:proofErr w:type="spellStart"/>
      <w:r w:rsidRPr="00AA0D64">
        <w:rPr>
          <w:rFonts w:ascii="华文仿宋" w:eastAsia="华文仿宋" w:hAnsi="华文仿宋" w:cs="微软雅黑" w:hint="eastAsia"/>
          <w:sz w:val="28"/>
          <w:szCs w:val="28"/>
        </w:rPr>
        <w:t>glEnd</w:t>
      </w:r>
      <w:proofErr w:type="spellEnd"/>
      <w:r w:rsidRPr="00AA0D64">
        <w:rPr>
          <w:rFonts w:ascii="华文仿宋" w:eastAsia="华文仿宋" w:hAnsi="华文仿宋" w:cs="微软雅黑"/>
          <w:sz w:val="28"/>
          <w:szCs w:val="28"/>
        </w:rPr>
        <w:t>()</w:t>
      </w:r>
      <w:r w:rsidRPr="00AA0D64">
        <w:rPr>
          <w:rFonts w:ascii="华文仿宋" w:eastAsia="华文仿宋" w:hAnsi="华文仿宋" w:cs="微软雅黑" w:hint="eastAsia"/>
          <w:sz w:val="28"/>
          <w:szCs w:val="28"/>
        </w:rPr>
        <w:t>函数开始绘制图形，使用 GL_LINE_LOOP和GL_LINES两种模式用线条构建出立方体，使用glVertex3f(</w:t>
      </w:r>
      <w:r w:rsidRPr="00AA0D64">
        <w:rPr>
          <w:rFonts w:ascii="华文仿宋" w:eastAsia="华文仿宋" w:hAnsi="华文仿宋" w:cs="微软雅黑"/>
          <w:sz w:val="28"/>
          <w:szCs w:val="28"/>
        </w:rPr>
        <w:t>)</w:t>
      </w:r>
      <w:r w:rsidRPr="00AA0D64">
        <w:rPr>
          <w:rFonts w:ascii="华文仿宋" w:eastAsia="华文仿宋" w:hAnsi="华文仿宋" w:cs="微软雅黑" w:hint="eastAsia"/>
          <w:sz w:val="28"/>
          <w:szCs w:val="28"/>
        </w:rPr>
        <w:t>指定点，并进行连线，使用</w:t>
      </w:r>
      <w:proofErr w:type="spellStart"/>
      <w:r w:rsidRPr="00AA0D64">
        <w:rPr>
          <w:rFonts w:ascii="华文仿宋" w:eastAsia="华文仿宋" w:hAnsi="华文仿宋" w:cs="微软雅黑" w:hint="eastAsia"/>
          <w:sz w:val="28"/>
          <w:szCs w:val="28"/>
        </w:rPr>
        <w:t>dSize</w:t>
      </w:r>
      <w:proofErr w:type="spellEnd"/>
      <w:r w:rsidRPr="00AA0D64">
        <w:rPr>
          <w:rFonts w:ascii="华文仿宋" w:eastAsia="华文仿宋" w:hAnsi="华文仿宋" w:cs="微软雅黑" w:hint="eastAsia"/>
          <w:sz w:val="28"/>
          <w:szCs w:val="28"/>
        </w:rPr>
        <w:t>作为立方体边长</w:t>
      </w:r>
      <w:r w:rsidR="007B714D" w:rsidRPr="007B714D">
        <w:rPr>
          <w:rFonts w:ascii="华文仿宋" w:eastAsia="华文仿宋" w:hAnsi="华文仿宋" w:cs="微软雅黑" w:hint="eastAsia"/>
          <w:b/>
          <w:color w:val="FF0000"/>
          <w:sz w:val="28"/>
          <w:szCs w:val="28"/>
        </w:rPr>
        <w:t>（</w:t>
      </w:r>
      <w:r w:rsidR="007B714D">
        <w:rPr>
          <w:rFonts w:ascii="华文仿宋" w:eastAsia="华文仿宋" w:hAnsi="华文仿宋" w:cs="微软雅黑" w:hint="eastAsia"/>
          <w:b/>
          <w:color w:val="FF0000"/>
          <w:sz w:val="28"/>
          <w:szCs w:val="28"/>
        </w:rPr>
        <w:t>Bonus</w:t>
      </w:r>
      <w:r w:rsidR="007B714D" w:rsidRPr="007B714D">
        <w:rPr>
          <w:rFonts w:ascii="华文仿宋" w:eastAsia="华文仿宋" w:hAnsi="华文仿宋" w:cs="微软雅黑" w:hint="eastAsia"/>
          <w:b/>
          <w:color w:val="FF0000"/>
          <w:sz w:val="28"/>
          <w:szCs w:val="28"/>
        </w:rPr>
        <w:t>）</w:t>
      </w:r>
    </w:p>
    <w:p w14:paraId="5BFDEAF5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i/>
          <w:iCs/>
          <w:color w:val="66D9EF"/>
          <w:kern w:val="0"/>
          <w:sz w:val="23"/>
          <w:szCs w:val="23"/>
        </w:rPr>
        <w:t>void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</w:t>
      </w:r>
      <w:proofErr w:type="spellStart"/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MyWireCube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i/>
          <w:iCs/>
          <w:color w:val="66D9EF"/>
          <w:kern w:val="0"/>
          <w:sz w:val="23"/>
          <w:szCs w:val="23"/>
        </w:rPr>
        <w:t>double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</w:t>
      </w:r>
      <w:proofErr w:type="spellStart"/>
      <w:r w:rsidRPr="000538D0">
        <w:rPr>
          <w:rFonts w:ascii="Consolas" w:hAnsi="Consolas" w:cs="宋体"/>
          <w:i/>
          <w:iCs/>
          <w:color w:val="FD971F"/>
          <w:kern w:val="0"/>
          <w:sz w:val="23"/>
          <w:szCs w:val="23"/>
        </w:rPr>
        <w:t>dSize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</w:t>
      </w:r>
    </w:p>
    <w:p w14:paraId="372BA1D4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{</w:t>
      </w:r>
    </w:p>
    <w:p w14:paraId="1FEC2047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i/>
          <w:iCs/>
          <w:color w:val="66D9EF"/>
          <w:kern w:val="0"/>
          <w:sz w:val="23"/>
          <w:szCs w:val="23"/>
        </w:rPr>
        <w:t>double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=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dSize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/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2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;</w:t>
      </w:r>
    </w:p>
    <w:p w14:paraId="409F0A9A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proofErr w:type="spellStart"/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glBegin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GL_LINE_LOOP);</w:t>
      </w:r>
    </w:p>
    <w:p w14:paraId="30668260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glColor3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67A45AD7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273DCC43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08D1FE3C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7B12F9BE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2203E5D6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proofErr w:type="spellStart"/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glEnd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0A95074E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</w:p>
    <w:p w14:paraId="1245F688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proofErr w:type="spellStart"/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glBegin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GL_LINE_LOOP);</w:t>
      </w:r>
    </w:p>
    <w:p w14:paraId="210F85EA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glColor3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6B9138EC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3D41AA8C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1B389D98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660296CD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0C60145C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proofErr w:type="spellStart"/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glEnd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5CF9D7C0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</w:p>
    <w:p w14:paraId="77D6C1C7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proofErr w:type="spellStart"/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glBegin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GL_LINES);</w:t>
      </w:r>
    </w:p>
    <w:p w14:paraId="04D4F81E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glColor3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793F3E15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0A3DABC3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7AF2FC54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</w:p>
    <w:p w14:paraId="56C70DF6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2D6F827D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29EDD35F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</w:p>
    <w:p w14:paraId="23D2B4D0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656F461C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lastRenderedPageBreak/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78E18300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</w:p>
    <w:p w14:paraId="7E6B873D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7E303341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glVertex3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-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*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halfSize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1A2B4DCF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proofErr w:type="spellStart"/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glEnd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0A54C828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</w:p>
    <w:p w14:paraId="64089CB8" w14:textId="2517DDE8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}</w:t>
      </w:r>
    </w:p>
    <w:p w14:paraId="7D5BDD65" w14:textId="1FA8D8E3" w:rsidR="004F3378" w:rsidRDefault="004F3378" w:rsidP="004F3378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华文仿宋" w:eastAsia="华文仿宋" w:hAnsi="华文仿宋" w:cs="微软雅黑"/>
          <w:sz w:val="28"/>
          <w:szCs w:val="28"/>
        </w:rPr>
      </w:pPr>
      <w:r w:rsidRPr="00AA0D64">
        <w:rPr>
          <w:rFonts w:ascii="华文仿宋" w:eastAsia="华文仿宋" w:hAnsi="华文仿宋" w:cs="微软雅黑" w:hint="eastAsia"/>
          <w:sz w:val="28"/>
          <w:szCs w:val="28"/>
        </w:rPr>
        <w:t>使用</w:t>
      </w:r>
      <w:proofErr w:type="spellStart"/>
      <w:r w:rsidRPr="00AA0D64">
        <w:rPr>
          <w:rFonts w:ascii="华文仿宋" w:eastAsia="华文仿宋" w:hAnsi="华文仿宋" w:cs="微软雅黑" w:hint="eastAsia"/>
          <w:sz w:val="28"/>
          <w:szCs w:val="28"/>
        </w:rPr>
        <w:t>glutPerspective</w:t>
      </w:r>
      <w:proofErr w:type="spellEnd"/>
      <w:r w:rsidRPr="00AA0D64">
        <w:rPr>
          <w:rFonts w:ascii="华文仿宋" w:eastAsia="华文仿宋" w:hAnsi="华文仿宋" w:cs="微软雅黑" w:hint="eastAsia"/>
          <w:sz w:val="28"/>
          <w:szCs w:val="28"/>
        </w:rPr>
        <w:t>(</w:t>
      </w:r>
      <w:r w:rsidRPr="00AA0D64">
        <w:rPr>
          <w:rFonts w:ascii="华文仿宋" w:eastAsia="华文仿宋" w:hAnsi="华文仿宋" w:cs="微软雅黑"/>
          <w:sz w:val="28"/>
          <w:szCs w:val="28"/>
        </w:rPr>
        <w:t>)</w:t>
      </w:r>
      <w:r w:rsidRPr="00AA0D64">
        <w:rPr>
          <w:rFonts w:ascii="华文仿宋" w:eastAsia="华文仿宋" w:hAnsi="华文仿宋" w:cs="微软雅黑" w:hint="eastAsia"/>
          <w:sz w:val="28"/>
          <w:szCs w:val="28"/>
        </w:rPr>
        <w:t>转为透视视图</w:t>
      </w:r>
    </w:p>
    <w:p w14:paraId="68F370AE" w14:textId="45845F04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gluPerspective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45.0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(GLfloat)width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/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(GLfloat)height, 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0.1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100.0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f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0FDC0521" w14:textId="023E086E" w:rsidR="004F3378" w:rsidRDefault="004F3378" w:rsidP="004F3378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华文仿宋" w:eastAsia="华文仿宋" w:hAnsi="华文仿宋" w:cs="微软雅黑"/>
          <w:sz w:val="28"/>
          <w:szCs w:val="28"/>
        </w:rPr>
      </w:pPr>
      <w:r w:rsidRPr="00AA0D64">
        <w:rPr>
          <w:rFonts w:ascii="华文仿宋" w:eastAsia="华文仿宋" w:hAnsi="华文仿宋" w:cs="微软雅黑" w:hint="eastAsia"/>
          <w:sz w:val="28"/>
          <w:szCs w:val="28"/>
        </w:rPr>
        <w:t>使用</w:t>
      </w:r>
      <w:proofErr w:type="spellStart"/>
      <w:r w:rsidRPr="00AA0D64">
        <w:rPr>
          <w:rFonts w:ascii="华文仿宋" w:eastAsia="华文仿宋" w:hAnsi="华文仿宋" w:cs="微软雅黑" w:hint="eastAsia"/>
          <w:sz w:val="28"/>
          <w:szCs w:val="28"/>
        </w:rPr>
        <w:t>glTranslatef</w:t>
      </w:r>
      <w:proofErr w:type="spellEnd"/>
      <w:r w:rsidRPr="00AA0D64">
        <w:rPr>
          <w:rFonts w:ascii="华文仿宋" w:eastAsia="华文仿宋" w:hAnsi="华文仿宋" w:cs="微软雅黑"/>
          <w:sz w:val="28"/>
          <w:szCs w:val="28"/>
        </w:rPr>
        <w:t>()</w:t>
      </w:r>
      <w:r w:rsidRPr="00AA0D64">
        <w:rPr>
          <w:rFonts w:ascii="华文仿宋" w:eastAsia="华文仿宋" w:hAnsi="华文仿宋" w:cs="微软雅黑" w:hint="eastAsia"/>
          <w:sz w:val="28"/>
          <w:szCs w:val="28"/>
        </w:rPr>
        <w:t>移动坐标系原点</w:t>
      </w:r>
    </w:p>
    <w:p w14:paraId="20D60DA0" w14:textId="3B65E5FB" w:rsidR="000538D0" w:rsidRDefault="000538D0" w:rsidP="000538D0">
      <w:pPr>
        <w:pStyle w:val="1"/>
        <w:spacing w:line="360" w:lineRule="auto"/>
        <w:ind w:firstLineChars="0" w:firstLine="0"/>
        <w:rPr>
          <w:rFonts w:ascii="华文仿宋" w:eastAsia="华文仿宋" w:hAnsi="华文仿宋" w:cs="微软雅黑"/>
          <w:color w:val="FF0000"/>
          <w:sz w:val="28"/>
          <w:szCs w:val="28"/>
        </w:rPr>
      </w:pPr>
      <w:r w:rsidRPr="000538D0">
        <w:rPr>
          <w:rFonts w:ascii="华文仿宋" w:eastAsia="华文仿宋" w:hAnsi="华文仿宋" w:cs="微软雅黑" w:hint="eastAsia"/>
          <w:color w:val="FF0000"/>
          <w:sz w:val="28"/>
          <w:szCs w:val="28"/>
        </w:rPr>
        <w:t xml:space="preserve"> </w:t>
      </w:r>
      <w:proofErr w:type="spellStart"/>
      <w:proofErr w:type="gramStart"/>
      <w:r w:rsidRPr="000538D0">
        <w:rPr>
          <w:rFonts w:ascii="华文仿宋" w:eastAsia="华文仿宋" w:hAnsi="华文仿宋" w:cs="微软雅黑"/>
          <w:color w:val="FF0000"/>
          <w:sz w:val="28"/>
          <w:szCs w:val="28"/>
        </w:rPr>
        <w:t>glTranslatef</w:t>
      </w:r>
      <w:proofErr w:type="spellEnd"/>
      <w:r w:rsidRPr="000538D0">
        <w:rPr>
          <w:rFonts w:ascii="华文仿宋" w:eastAsia="华文仿宋" w:hAnsi="华文仿宋" w:cs="微软雅黑"/>
          <w:color w:val="FF0000"/>
          <w:sz w:val="28"/>
          <w:szCs w:val="28"/>
        </w:rPr>
        <w:t>(</w:t>
      </w:r>
      <w:proofErr w:type="gramEnd"/>
      <w:r w:rsidRPr="000538D0">
        <w:rPr>
          <w:rFonts w:ascii="华文仿宋" w:eastAsia="华文仿宋" w:hAnsi="华文仿宋" w:cs="微软雅黑"/>
          <w:color w:val="FF0000"/>
          <w:sz w:val="28"/>
          <w:szCs w:val="28"/>
        </w:rPr>
        <w:t xml:space="preserve">-2.0f, </w:t>
      </w:r>
      <w:proofErr w:type="spellStart"/>
      <w:r w:rsidRPr="000538D0">
        <w:rPr>
          <w:rFonts w:ascii="华文仿宋" w:eastAsia="华文仿宋" w:hAnsi="华文仿宋" w:cs="微软雅黑"/>
          <w:color w:val="FF0000"/>
          <w:sz w:val="28"/>
          <w:szCs w:val="28"/>
        </w:rPr>
        <w:t>yMovement</w:t>
      </w:r>
      <w:proofErr w:type="spellEnd"/>
      <w:r w:rsidRPr="000538D0">
        <w:rPr>
          <w:rFonts w:ascii="华文仿宋" w:eastAsia="华文仿宋" w:hAnsi="华文仿宋" w:cs="微软雅黑"/>
          <w:color w:val="FF0000"/>
          <w:sz w:val="28"/>
          <w:szCs w:val="28"/>
        </w:rPr>
        <w:t>, -6.0f);</w:t>
      </w:r>
    </w:p>
    <w:p w14:paraId="4F34B0DD" w14:textId="0A0323E1" w:rsidR="0044722D" w:rsidRDefault="0044722D" w:rsidP="0044722D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华文仿宋" w:eastAsia="华文仿宋" w:hAnsi="华文仿宋" w:cs="微软雅黑"/>
          <w:sz w:val="28"/>
          <w:szCs w:val="28"/>
        </w:rPr>
      </w:pPr>
      <w:r w:rsidRPr="0044722D">
        <w:rPr>
          <w:rFonts w:ascii="华文仿宋" w:eastAsia="华文仿宋" w:hAnsi="华文仿宋" w:cs="微软雅黑" w:hint="eastAsia"/>
          <w:sz w:val="28"/>
          <w:szCs w:val="28"/>
        </w:rPr>
        <w:t>使用</w:t>
      </w:r>
      <w:proofErr w:type="spellStart"/>
      <w:r>
        <w:rPr>
          <w:rFonts w:ascii="华文仿宋" w:eastAsia="华文仿宋" w:hAnsi="华文仿宋" w:cs="微软雅黑" w:hint="eastAsia"/>
          <w:sz w:val="28"/>
          <w:szCs w:val="28"/>
        </w:rPr>
        <w:t>g</w:t>
      </w:r>
      <w:r>
        <w:rPr>
          <w:rFonts w:ascii="华文仿宋" w:eastAsia="华文仿宋" w:hAnsi="华文仿宋" w:cs="微软雅黑"/>
          <w:sz w:val="28"/>
          <w:szCs w:val="28"/>
        </w:rPr>
        <w:t>lRotatef</w:t>
      </w:r>
      <w:proofErr w:type="spellEnd"/>
      <w:r>
        <w:rPr>
          <w:rFonts w:ascii="华文仿宋" w:eastAsia="华文仿宋" w:hAnsi="华文仿宋" w:cs="微软雅黑"/>
          <w:sz w:val="28"/>
          <w:szCs w:val="28"/>
        </w:rPr>
        <w:t>()</w:t>
      </w:r>
      <w:r>
        <w:rPr>
          <w:rFonts w:ascii="华文仿宋" w:eastAsia="华文仿宋" w:hAnsi="华文仿宋" w:cs="微软雅黑" w:hint="eastAsia"/>
          <w:sz w:val="28"/>
          <w:szCs w:val="28"/>
        </w:rPr>
        <w:t>函数对坐标系沿某一轴进行旋转</w:t>
      </w:r>
    </w:p>
    <w:p w14:paraId="73B4FCDC" w14:textId="4CFE6D2F" w:rsidR="0044722D" w:rsidRPr="0044722D" w:rsidRDefault="0044722D" w:rsidP="0044722D">
      <w:pPr>
        <w:pStyle w:val="1"/>
        <w:spacing w:line="360" w:lineRule="auto"/>
        <w:ind w:firstLineChars="0" w:firstLine="0"/>
        <w:rPr>
          <w:rFonts w:ascii="华文仿宋" w:eastAsia="华文仿宋" w:hAnsi="华文仿宋" w:cs="微软雅黑"/>
          <w:color w:val="FF0000"/>
          <w:sz w:val="28"/>
          <w:szCs w:val="28"/>
        </w:rPr>
      </w:pPr>
      <w:proofErr w:type="spellStart"/>
      <w:proofErr w:type="gramStart"/>
      <w:r w:rsidRPr="0044722D">
        <w:rPr>
          <w:rFonts w:ascii="华文仿宋" w:eastAsia="华文仿宋" w:hAnsi="华文仿宋" w:cs="微软雅黑"/>
          <w:color w:val="FF0000"/>
          <w:sz w:val="28"/>
          <w:szCs w:val="28"/>
        </w:rPr>
        <w:t>glRotatef</w:t>
      </w:r>
      <w:proofErr w:type="spellEnd"/>
      <w:r w:rsidRPr="0044722D">
        <w:rPr>
          <w:rFonts w:ascii="华文仿宋" w:eastAsia="华文仿宋" w:hAnsi="华文仿宋" w:cs="微软雅黑"/>
          <w:color w:val="FF0000"/>
          <w:sz w:val="28"/>
          <w:szCs w:val="28"/>
        </w:rPr>
        <w:t>(</w:t>
      </w:r>
      <w:proofErr w:type="spellStart"/>
      <w:proofErr w:type="gramEnd"/>
      <w:r w:rsidRPr="0044722D">
        <w:rPr>
          <w:rFonts w:ascii="华文仿宋" w:eastAsia="华文仿宋" w:hAnsi="华文仿宋" w:cs="微软雅黑"/>
          <w:color w:val="FF0000"/>
          <w:sz w:val="28"/>
          <w:szCs w:val="28"/>
        </w:rPr>
        <w:t>timePara</w:t>
      </w:r>
      <w:proofErr w:type="spellEnd"/>
      <w:r w:rsidRPr="0044722D">
        <w:rPr>
          <w:rFonts w:ascii="华文仿宋" w:eastAsia="华文仿宋" w:hAnsi="华文仿宋" w:cs="微软雅黑"/>
          <w:color w:val="FF0000"/>
          <w:sz w:val="28"/>
          <w:szCs w:val="28"/>
        </w:rPr>
        <w:t>*360, 0.0f, 1.0f, 0.0f);</w:t>
      </w:r>
    </w:p>
    <w:p w14:paraId="521F080A" w14:textId="14282EB3" w:rsidR="004F3378" w:rsidRDefault="004F3378" w:rsidP="004F3378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华文仿宋" w:eastAsia="华文仿宋" w:hAnsi="华文仿宋" w:cs="微软雅黑"/>
          <w:sz w:val="28"/>
          <w:szCs w:val="28"/>
        </w:rPr>
      </w:pPr>
      <w:r w:rsidRPr="00AA0D64">
        <w:rPr>
          <w:rFonts w:ascii="华文仿宋" w:eastAsia="华文仿宋" w:hAnsi="华文仿宋" w:cs="微软雅黑" w:hint="eastAsia"/>
          <w:sz w:val="28"/>
          <w:szCs w:val="28"/>
        </w:rPr>
        <w:t>使用</w:t>
      </w:r>
      <w:proofErr w:type="spellStart"/>
      <w:r w:rsidRPr="00AA0D64">
        <w:rPr>
          <w:rFonts w:ascii="华文仿宋" w:eastAsia="华文仿宋" w:hAnsi="华文仿宋" w:cs="微软雅黑" w:hint="eastAsia"/>
          <w:sz w:val="28"/>
          <w:szCs w:val="28"/>
        </w:rPr>
        <w:t>glScalef</w:t>
      </w:r>
      <w:proofErr w:type="spellEnd"/>
      <w:r w:rsidRPr="00AA0D64">
        <w:rPr>
          <w:rFonts w:ascii="华文仿宋" w:eastAsia="华文仿宋" w:hAnsi="华文仿宋" w:cs="微软雅黑"/>
          <w:sz w:val="28"/>
          <w:szCs w:val="28"/>
        </w:rPr>
        <w:t>()</w:t>
      </w:r>
      <w:r w:rsidRPr="00AA0D64">
        <w:rPr>
          <w:rFonts w:ascii="华文仿宋" w:eastAsia="华文仿宋" w:hAnsi="华文仿宋" w:cs="微软雅黑" w:hint="eastAsia"/>
          <w:sz w:val="28"/>
          <w:szCs w:val="28"/>
        </w:rPr>
        <w:t>对x、y或z</w:t>
      </w:r>
      <w:proofErr w:type="gramStart"/>
      <w:r w:rsidRPr="00AA0D64">
        <w:rPr>
          <w:rFonts w:ascii="华文仿宋" w:eastAsia="华文仿宋" w:hAnsi="华文仿宋" w:cs="微软雅黑" w:hint="eastAsia"/>
          <w:sz w:val="28"/>
          <w:szCs w:val="28"/>
        </w:rPr>
        <w:t>轴进行</w:t>
      </w:r>
      <w:proofErr w:type="gramEnd"/>
      <w:r w:rsidRPr="00AA0D64">
        <w:rPr>
          <w:rFonts w:ascii="华文仿宋" w:eastAsia="华文仿宋" w:hAnsi="华文仿宋" w:cs="微软雅黑" w:hint="eastAsia"/>
          <w:sz w:val="28"/>
          <w:szCs w:val="28"/>
        </w:rPr>
        <w:t>放缩，绘制立方体</w:t>
      </w:r>
    </w:p>
    <w:p w14:paraId="12FC7CAD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proofErr w:type="spellStart"/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glScalef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0.25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0.25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7B47A953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Draw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649440D9" w14:textId="01409592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   </w:t>
      </w:r>
      <w:proofErr w:type="spellStart"/>
      <w:proofErr w:type="gramStart"/>
      <w:r w:rsidRPr="000538D0">
        <w:rPr>
          <w:rFonts w:ascii="Consolas" w:hAnsi="Consolas" w:cs="宋体"/>
          <w:color w:val="A6E22E"/>
          <w:kern w:val="0"/>
          <w:sz w:val="23"/>
          <w:szCs w:val="23"/>
        </w:rPr>
        <w:t>glScalef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1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4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4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3132B01E" w14:textId="25B6A8DB" w:rsidR="004F3378" w:rsidRDefault="004F3378" w:rsidP="004F3378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华文仿宋" w:eastAsia="华文仿宋" w:hAnsi="华文仿宋" w:cs="微软雅黑"/>
          <w:sz w:val="28"/>
          <w:szCs w:val="28"/>
        </w:rPr>
      </w:pPr>
      <w:r w:rsidRPr="00AA0D64">
        <w:rPr>
          <w:rFonts w:ascii="华文仿宋" w:eastAsia="华文仿宋" w:hAnsi="华文仿宋" w:cs="微软雅黑" w:hint="eastAsia"/>
          <w:sz w:val="28"/>
          <w:szCs w:val="28"/>
        </w:rPr>
        <w:t>使用sin(</w:t>
      </w:r>
      <w:r w:rsidRPr="00AA0D64">
        <w:rPr>
          <w:rFonts w:ascii="华文仿宋" w:eastAsia="华文仿宋" w:hAnsi="华文仿宋" w:cs="微软雅黑"/>
          <w:sz w:val="28"/>
          <w:szCs w:val="28"/>
        </w:rPr>
        <w:t>)</w:t>
      </w:r>
      <w:r w:rsidR="00AA0D64" w:rsidRPr="00AA0D64">
        <w:rPr>
          <w:rFonts w:ascii="华文仿宋" w:eastAsia="华文仿宋" w:hAnsi="华文仿宋" w:cs="微软雅黑" w:hint="eastAsia"/>
          <w:sz w:val="28"/>
          <w:szCs w:val="28"/>
        </w:rPr>
        <w:t>函数和全局变量作为参量控制动态缩放、移动、旋转，每次调用绘图函数均会令全局变量的值发生改变</w:t>
      </w:r>
    </w:p>
    <w:p w14:paraId="527FB557" w14:textId="44C4A92F" w:rsid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i/>
          <w:iCs/>
          <w:color w:val="66D9EF"/>
          <w:kern w:val="0"/>
          <w:sz w:val="23"/>
          <w:szCs w:val="23"/>
        </w:rPr>
        <w:t>double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timePara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</w:t>
      </w:r>
      <w:r w:rsidRPr="000538D0">
        <w:rPr>
          <w:rFonts w:ascii="Consolas" w:hAnsi="Consolas" w:cs="宋体"/>
          <w:color w:val="F92672"/>
          <w:kern w:val="0"/>
          <w:sz w:val="23"/>
          <w:szCs w:val="23"/>
        </w:rPr>
        <w:t>=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</w:t>
      </w:r>
      <w:r w:rsidRPr="000538D0">
        <w:rPr>
          <w:rFonts w:ascii="Consolas" w:hAnsi="Consolas" w:cs="宋体"/>
          <w:color w:val="AE81FF"/>
          <w:kern w:val="0"/>
          <w:sz w:val="23"/>
          <w:szCs w:val="23"/>
        </w:rPr>
        <w:t>0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;</w:t>
      </w:r>
    </w:p>
    <w:p w14:paraId="27F7A5A8" w14:textId="77777777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r w:rsidRPr="000538D0">
        <w:rPr>
          <w:rFonts w:ascii="Consolas" w:hAnsi="Consolas" w:cs="宋体"/>
          <w:i/>
          <w:iCs/>
          <w:color w:val="F8F8F2"/>
          <w:kern w:val="0"/>
          <w:sz w:val="23"/>
          <w:szCs w:val="23"/>
        </w:rPr>
        <w:t>double</w:t>
      </w:r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yMovement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= sin(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timePara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);</w:t>
      </w:r>
    </w:p>
    <w:p w14:paraId="629AE643" w14:textId="3BC1A922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timePara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 += 0.0001;</w:t>
      </w:r>
    </w:p>
    <w:p w14:paraId="70B23118" w14:textId="40F9FDB2" w:rsidR="000538D0" w:rsidRPr="000538D0" w:rsidRDefault="000538D0" w:rsidP="000538D0">
      <w:pPr>
        <w:widowControl/>
        <w:shd w:val="clear" w:color="auto" w:fill="272822"/>
        <w:spacing w:line="300" w:lineRule="atLeast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proofErr w:type="spellStart"/>
      <w:proofErr w:type="gram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glTranslatef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(</w:t>
      </w:r>
      <w:proofErr w:type="gram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-2.0f, </w:t>
      </w:r>
      <w:proofErr w:type="spellStart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yMovement</w:t>
      </w:r>
      <w:proofErr w:type="spellEnd"/>
      <w:r w:rsidRPr="000538D0">
        <w:rPr>
          <w:rFonts w:ascii="Consolas" w:hAnsi="Consolas" w:cs="宋体"/>
          <w:color w:val="F8F8F2"/>
          <w:kern w:val="0"/>
          <w:sz w:val="23"/>
          <w:szCs w:val="23"/>
        </w:rPr>
        <w:t>, -6.0f);</w:t>
      </w:r>
    </w:p>
    <w:p w14:paraId="7C9B7507" w14:textId="57F4B942" w:rsidR="00AF00EE" w:rsidRDefault="00135FF8" w:rsidP="003A1FE6">
      <w:pPr>
        <w:pStyle w:val="1"/>
        <w:numPr>
          <w:ilvl w:val="0"/>
          <w:numId w:val="1"/>
        </w:numPr>
        <w:spacing w:before="240"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实验</w:t>
      </w:r>
      <w:r w:rsidR="00BB0301" w:rsidRPr="00A67800">
        <w:rPr>
          <w:rFonts w:ascii="黑体" w:eastAsia="黑体" w:hAnsi="黑体" w:cs="微软雅黑" w:hint="eastAsia"/>
          <w:sz w:val="28"/>
          <w:szCs w:val="28"/>
        </w:rPr>
        <w:t>结果与分析</w:t>
      </w:r>
    </w:p>
    <w:p w14:paraId="6273F151" w14:textId="6906F6C3" w:rsidR="00AA0D64" w:rsidRDefault="00AA0D64" w:rsidP="00AA0D64">
      <w:pPr>
        <w:pStyle w:val="1"/>
        <w:numPr>
          <w:ilvl w:val="1"/>
          <w:numId w:val="1"/>
        </w:numPr>
        <w:spacing w:before="240"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实验结果</w:t>
      </w:r>
    </w:p>
    <w:p w14:paraId="4C4A05E4" w14:textId="06E53C2F" w:rsidR="00AA0D64" w:rsidRDefault="00AA0D64" w:rsidP="000538D0">
      <w:pPr>
        <w:pStyle w:val="1"/>
        <w:spacing w:before="240" w:line="360" w:lineRule="auto"/>
        <w:ind w:firstLineChars="0"/>
        <w:jc w:val="center"/>
        <w:rPr>
          <w:rFonts w:ascii="黑体" w:eastAsia="黑体" w:hAnsi="黑体" w:cs="微软雅黑"/>
          <w:sz w:val="28"/>
          <w:szCs w:val="28"/>
        </w:rPr>
      </w:pPr>
      <w:r w:rsidRPr="00AA0D64">
        <w:rPr>
          <w:rFonts w:ascii="黑体" w:eastAsia="黑体" w:hAnsi="黑体" w:cs="微软雅黑"/>
          <w:noProof/>
          <w:sz w:val="28"/>
          <w:szCs w:val="28"/>
        </w:rPr>
        <w:lastRenderedPageBreak/>
        <w:drawing>
          <wp:inline distT="0" distB="0" distL="0" distR="0" wp14:anchorId="41019A7B" wp14:editId="4A2FCD9D">
            <wp:extent cx="4038600" cy="292514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958" cy="293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85E8" w14:textId="13B91DEC" w:rsidR="00AA0D64" w:rsidRDefault="00AA0D64" w:rsidP="000538D0">
      <w:pPr>
        <w:pStyle w:val="1"/>
        <w:spacing w:before="240" w:line="360" w:lineRule="auto"/>
        <w:ind w:firstLineChars="0"/>
        <w:jc w:val="center"/>
        <w:rPr>
          <w:rFonts w:ascii="黑体" w:eastAsia="黑体" w:hAnsi="黑体" w:cs="微软雅黑"/>
          <w:sz w:val="28"/>
          <w:szCs w:val="28"/>
        </w:rPr>
      </w:pPr>
      <w:r w:rsidRPr="00AA0D64">
        <w:rPr>
          <w:rFonts w:ascii="黑体" w:eastAsia="黑体" w:hAnsi="黑体" w:cs="微软雅黑"/>
          <w:noProof/>
          <w:sz w:val="28"/>
          <w:szCs w:val="28"/>
        </w:rPr>
        <w:drawing>
          <wp:inline distT="0" distB="0" distL="0" distR="0" wp14:anchorId="7EA115F9" wp14:editId="40FAC5C6">
            <wp:extent cx="4056953" cy="284416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702" cy="28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9D22" w14:textId="5DBDCD8D" w:rsidR="00AA0D64" w:rsidRDefault="00AA0D64" w:rsidP="00AA0D64">
      <w:pPr>
        <w:pStyle w:val="1"/>
        <w:numPr>
          <w:ilvl w:val="1"/>
          <w:numId w:val="1"/>
        </w:numPr>
        <w:spacing w:before="240"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分析</w:t>
      </w:r>
    </w:p>
    <w:p w14:paraId="55839029" w14:textId="222FC8A2" w:rsidR="00AA0D64" w:rsidRPr="00AA0D64" w:rsidRDefault="00AA0D64" w:rsidP="00AA0D64">
      <w:pPr>
        <w:pStyle w:val="1"/>
        <w:spacing w:before="240" w:line="360" w:lineRule="auto"/>
        <w:ind w:firstLineChars="0"/>
        <w:rPr>
          <w:rFonts w:ascii="华文仿宋" w:eastAsia="华文仿宋" w:hAnsi="华文仿宋" w:cs="微软雅黑"/>
          <w:sz w:val="28"/>
          <w:szCs w:val="28"/>
        </w:rPr>
      </w:pPr>
      <w:r w:rsidRPr="00AA0D64">
        <w:rPr>
          <w:rFonts w:ascii="华文仿宋" w:eastAsia="华文仿宋" w:hAnsi="华文仿宋" w:cs="微软雅黑" w:hint="eastAsia"/>
          <w:sz w:val="28"/>
          <w:szCs w:val="28"/>
        </w:rPr>
        <w:t>可以看到左侧数字3发生沿y轴上下移动，中间数字7沿y</w:t>
      </w:r>
      <w:proofErr w:type="gramStart"/>
      <w:r w:rsidRPr="00AA0D64">
        <w:rPr>
          <w:rFonts w:ascii="华文仿宋" w:eastAsia="华文仿宋" w:hAnsi="华文仿宋" w:cs="微软雅黑" w:hint="eastAsia"/>
          <w:sz w:val="28"/>
          <w:szCs w:val="28"/>
        </w:rPr>
        <w:t>轴发生</w:t>
      </w:r>
      <w:proofErr w:type="gramEnd"/>
      <w:r w:rsidRPr="00AA0D64">
        <w:rPr>
          <w:rFonts w:ascii="华文仿宋" w:eastAsia="华文仿宋" w:hAnsi="华文仿宋" w:cs="微软雅黑" w:hint="eastAsia"/>
          <w:sz w:val="28"/>
          <w:szCs w:val="28"/>
        </w:rPr>
        <w:t>旋转，右侧数字0沿Z</w:t>
      </w:r>
      <w:proofErr w:type="gramStart"/>
      <w:r w:rsidRPr="00AA0D64">
        <w:rPr>
          <w:rFonts w:ascii="华文仿宋" w:eastAsia="华文仿宋" w:hAnsi="华文仿宋" w:cs="微软雅黑" w:hint="eastAsia"/>
          <w:sz w:val="28"/>
          <w:szCs w:val="28"/>
        </w:rPr>
        <w:t>轴发生</w:t>
      </w:r>
      <w:proofErr w:type="gramEnd"/>
      <w:r w:rsidRPr="00AA0D64">
        <w:rPr>
          <w:rFonts w:ascii="华文仿宋" w:eastAsia="华文仿宋" w:hAnsi="华文仿宋" w:cs="微软雅黑" w:hint="eastAsia"/>
          <w:sz w:val="28"/>
          <w:szCs w:val="28"/>
        </w:rPr>
        <w:t>缩放</w:t>
      </w:r>
    </w:p>
    <w:p w14:paraId="12E2A4D4" w14:textId="1E30BE81" w:rsidR="00CA6D3F" w:rsidRDefault="00C003A7" w:rsidP="003A1FE6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结论与</w:t>
      </w:r>
      <w:r w:rsidR="00BB0301" w:rsidRPr="00A67800">
        <w:rPr>
          <w:rFonts w:ascii="黑体" w:eastAsia="黑体" w:hAnsi="黑体" w:cs="微软雅黑"/>
          <w:sz w:val="28"/>
          <w:szCs w:val="28"/>
        </w:rPr>
        <w:t>心得体会</w:t>
      </w:r>
    </w:p>
    <w:p w14:paraId="7F43D37A" w14:textId="5AAD513C" w:rsidR="00AA0D64" w:rsidRPr="00AA0D64" w:rsidRDefault="00AA0D64" w:rsidP="00AA0D64">
      <w:pPr>
        <w:pStyle w:val="1"/>
        <w:spacing w:line="360" w:lineRule="auto"/>
        <w:ind w:firstLineChars="0"/>
        <w:rPr>
          <w:rFonts w:ascii="华文仿宋" w:eastAsia="华文仿宋" w:hAnsi="华文仿宋" w:cs="微软雅黑"/>
          <w:sz w:val="28"/>
          <w:szCs w:val="28"/>
        </w:rPr>
      </w:pPr>
      <w:r w:rsidRPr="00AA0D64">
        <w:rPr>
          <w:rFonts w:ascii="华文仿宋" w:eastAsia="华文仿宋" w:hAnsi="华文仿宋" w:cs="微软雅黑" w:hint="eastAsia"/>
          <w:sz w:val="28"/>
          <w:szCs w:val="28"/>
        </w:rPr>
        <w:t>初步学会了如何绘制立体图形，并且使用OpenGL库函数进行</w:t>
      </w:r>
      <w:r w:rsidR="0044722D">
        <w:rPr>
          <w:rFonts w:ascii="华文仿宋" w:eastAsia="华文仿宋" w:hAnsi="华文仿宋" w:cs="微软雅黑" w:hint="eastAsia"/>
          <w:sz w:val="28"/>
          <w:szCs w:val="28"/>
        </w:rPr>
        <w:t>坐标系的</w:t>
      </w:r>
      <w:r w:rsidRPr="00AA0D64">
        <w:rPr>
          <w:rFonts w:ascii="华文仿宋" w:eastAsia="华文仿宋" w:hAnsi="华文仿宋" w:cs="微软雅黑" w:hint="eastAsia"/>
          <w:sz w:val="28"/>
          <w:szCs w:val="28"/>
        </w:rPr>
        <w:t>缩放和移动，学到了如何使用透视视图</w:t>
      </w:r>
    </w:p>
    <w:p w14:paraId="36A75109" w14:textId="6FD158E3" w:rsidR="00FE32F8" w:rsidRDefault="006B2FD9" w:rsidP="00EC7C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lastRenderedPageBreak/>
        <w:t>参考文献</w:t>
      </w:r>
    </w:p>
    <w:p w14:paraId="4D4BED28" w14:textId="22595667" w:rsidR="00CA6D3F" w:rsidRPr="00CA6D3F" w:rsidRDefault="000538D0" w:rsidP="00CA6D3F">
      <w:pPr>
        <w:pStyle w:val="1"/>
        <w:spacing w:line="360" w:lineRule="auto"/>
        <w:ind w:left="600"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无</w:t>
      </w:r>
    </w:p>
    <w:sectPr w:rsidR="00CA6D3F" w:rsidRPr="00CA6D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C4B30" w14:textId="77777777" w:rsidR="00273CAD" w:rsidRDefault="00273CAD" w:rsidP="004D7AA0">
      <w:r>
        <w:separator/>
      </w:r>
    </w:p>
  </w:endnote>
  <w:endnote w:type="continuationSeparator" w:id="0">
    <w:p w14:paraId="24BEFE52" w14:textId="77777777" w:rsidR="00273CAD" w:rsidRDefault="00273CAD" w:rsidP="004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ACAEC" w14:textId="77777777" w:rsidR="00273CAD" w:rsidRDefault="00273CAD" w:rsidP="004D7AA0">
      <w:r>
        <w:separator/>
      </w:r>
    </w:p>
  </w:footnote>
  <w:footnote w:type="continuationSeparator" w:id="0">
    <w:p w14:paraId="1AE510ED" w14:textId="77777777" w:rsidR="00273CAD" w:rsidRDefault="00273CAD" w:rsidP="004D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76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1" w15:restartNumberingAfterBreak="0">
    <w:nsid w:val="0BCA6D9B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2" w15:restartNumberingAfterBreak="0">
    <w:nsid w:val="1AFD1C8C"/>
    <w:multiLevelType w:val="multilevel"/>
    <w:tmpl w:val="586817A0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3" w15:restartNumberingAfterBreak="0">
    <w:nsid w:val="2A7C1FED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4" w15:restartNumberingAfterBreak="0">
    <w:nsid w:val="4B937DA3"/>
    <w:multiLevelType w:val="multilevel"/>
    <w:tmpl w:val="688C3A5E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5" w15:restartNumberingAfterBreak="0">
    <w:nsid w:val="54092B98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6" w15:restartNumberingAfterBreak="0">
    <w:nsid w:val="540A3AE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7" w15:restartNumberingAfterBreak="0">
    <w:nsid w:val="5C2B186A"/>
    <w:multiLevelType w:val="hybridMultilevel"/>
    <w:tmpl w:val="C19E5EC8"/>
    <w:lvl w:ilvl="0" w:tplc="04090001">
      <w:start w:val="1"/>
      <w:numFmt w:val="bullet"/>
      <w:lvlText w:val=""/>
      <w:lvlJc w:val="left"/>
      <w:pPr>
        <w:ind w:left="13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GwMDM0szSzMDUxMzJQ0lEKTi0uzszPAykwrgUAvoSaySwAAAA="/>
  </w:docVars>
  <w:rsids>
    <w:rsidRoot w:val="03207FF8"/>
    <w:rsid w:val="00005061"/>
    <w:rsid w:val="00007D33"/>
    <w:rsid w:val="00026CE7"/>
    <w:rsid w:val="00031DA7"/>
    <w:rsid w:val="0003356D"/>
    <w:rsid w:val="00035BFB"/>
    <w:rsid w:val="00044886"/>
    <w:rsid w:val="000538D0"/>
    <w:rsid w:val="00055159"/>
    <w:rsid w:val="0005592E"/>
    <w:rsid w:val="000632C9"/>
    <w:rsid w:val="00064C78"/>
    <w:rsid w:val="00071A2D"/>
    <w:rsid w:val="00081A99"/>
    <w:rsid w:val="00086766"/>
    <w:rsid w:val="000915EB"/>
    <w:rsid w:val="00091660"/>
    <w:rsid w:val="000A305D"/>
    <w:rsid w:val="000C7167"/>
    <w:rsid w:val="000C721D"/>
    <w:rsid w:val="000F7C9B"/>
    <w:rsid w:val="00104FAD"/>
    <w:rsid w:val="00110784"/>
    <w:rsid w:val="00112D16"/>
    <w:rsid w:val="0012113C"/>
    <w:rsid w:val="00121CB4"/>
    <w:rsid w:val="00131C4F"/>
    <w:rsid w:val="001321B1"/>
    <w:rsid w:val="00135934"/>
    <w:rsid w:val="00135FF8"/>
    <w:rsid w:val="001509C7"/>
    <w:rsid w:val="00156634"/>
    <w:rsid w:val="00160506"/>
    <w:rsid w:val="001620E9"/>
    <w:rsid w:val="00164577"/>
    <w:rsid w:val="00170FCF"/>
    <w:rsid w:val="00191EAA"/>
    <w:rsid w:val="00194A4C"/>
    <w:rsid w:val="001964F9"/>
    <w:rsid w:val="001A2CF0"/>
    <w:rsid w:val="001A462E"/>
    <w:rsid w:val="001B3589"/>
    <w:rsid w:val="001B58FE"/>
    <w:rsid w:val="001B7A5D"/>
    <w:rsid w:val="001C17A5"/>
    <w:rsid w:val="001C7D55"/>
    <w:rsid w:val="001D78AC"/>
    <w:rsid w:val="001D7F7E"/>
    <w:rsid w:val="001E6D62"/>
    <w:rsid w:val="001F6698"/>
    <w:rsid w:val="00203970"/>
    <w:rsid w:val="0020538E"/>
    <w:rsid w:val="00205D16"/>
    <w:rsid w:val="0021561D"/>
    <w:rsid w:val="00215AE7"/>
    <w:rsid w:val="002227CE"/>
    <w:rsid w:val="0025286E"/>
    <w:rsid w:val="00253BC4"/>
    <w:rsid w:val="002637B9"/>
    <w:rsid w:val="00264458"/>
    <w:rsid w:val="00273CAD"/>
    <w:rsid w:val="00282A45"/>
    <w:rsid w:val="00290F6E"/>
    <w:rsid w:val="00292A15"/>
    <w:rsid w:val="002A086B"/>
    <w:rsid w:val="002A26C6"/>
    <w:rsid w:val="002B2A22"/>
    <w:rsid w:val="002C070C"/>
    <w:rsid w:val="002C57B4"/>
    <w:rsid w:val="002C5CC5"/>
    <w:rsid w:val="002C6B4E"/>
    <w:rsid w:val="002C730F"/>
    <w:rsid w:val="002C7C58"/>
    <w:rsid w:val="002E24B9"/>
    <w:rsid w:val="002E5F6C"/>
    <w:rsid w:val="002E7958"/>
    <w:rsid w:val="002F06F0"/>
    <w:rsid w:val="002F3550"/>
    <w:rsid w:val="00300D8A"/>
    <w:rsid w:val="00305D67"/>
    <w:rsid w:val="00312741"/>
    <w:rsid w:val="00315AC3"/>
    <w:rsid w:val="00316C22"/>
    <w:rsid w:val="00325952"/>
    <w:rsid w:val="00334D0F"/>
    <w:rsid w:val="003350A4"/>
    <w:rsid w:val="00335819"/>
    <w:rsid w:val="00335F49"/>
    <w:rsid w:val="0033783C"/>
    <w:rsid w:val="00337E4B"/>
    <w:rsid w:val="00341458"/>
    <w:rsid w:val="003432F2"/>
    <w:rsid w:val="00346B14"/>
    <w:rsid w:val="003478B0"/>
    <w:rsid w:val="003524EB"/>
    <w:rsid w:val="00364086"/>
    <w:rsid w:val="00367026"/>
    <w:rsid w:val="00371404"/>
    <w:rsid w:val="00375FDE"/>
    <w:rsid w:val="003820F2"/>
    <w:rsid w:val="00383C32"/>
    <w:rsid w:val="00391492"/>
    <w:rsid w:val="003A1FE6"/>
    <w:rsid w:val="003A4F21"/>
    <w:rsid w:val="003A6828"/>
    <w:rsid w:val="003A6AD7"/>
    <w:rsid w:val="003B0B6C"/>
    <w:rsid w:val="003B20ED"/>
    <w:rsid w:val="003B2E25"/>
    <w:rsid w:val="003C0BBC"/>
    <w:rsid w:val="003C123E"/>
    <w:rsid w:val="003C1DD5"/>
    <w:rsid w:val="003C3C9E"/>
    <w:rsid w:val="003D1C42"/>
    <w:rsid w:val="003E2E93"/>
    <w:rsid w:val="003F0630"/>
    <w:rsid w:val="003F2A76"/>
    <w:rsid w:val="003F3FBC"/>
    <w:rsid w:val="003F5F24"/>
    <w:rsid w:val="00405416"/>
    <w:rsid w:val="004072DA"/>
    <w:rsid w:val="00407A5D"/>
    <w:rsid w:val="00407AD2"/>
    <w:rsid w:val="00411E02"/>
    <w:rsid w:val="00412126"/>
    <w:rsid w:val="0041397C"/>
    <w:rsid w:val="00421D83"/>
    <w:rsid w:val="0042549A"/>
    <w:rsid w:val="0043043A"/>
    <w:rsid w:val="00431CFF"/>
    <w:rsid w:val="004414D0"/>
    <w:rsid w:val="00442391"/>
    <w:rsid w:val="00444105"/>
    <w:rsid w:val="0044722D"/>
    <w:rsid w:val="00452DCC"/>
    <w:rsid w:val="00461681"/>
    <w:rsid w:val="00464D5E"/>
    <w:rsid w:val="004652BA"/>
    <w:rsid w:val="0047137D"/>
    <w:rsid w:val="004728C8"/>
    <w:rsid w:val="00476710"/>
    <w:rsid w:val="004823B1"/>
    <w:rsid w:val="0048312B"/>
    <w:rsid w:val="0048768C"/>
    <w:rsid w:val="004909EE"/>
    <w:rsid w:val="004921C1"/>
    <w:rsid w:val="004A26B8"/>
    <w:rsid w:val="004A3D34"/>
    <w:rsid w:val="004A60DD"/>
    <w:rsid w:val="004C1DAF"/>
    <w:rsid w:val="004C388E"/>
    <w:rsid w:val="004D7AA0"/>
    <w:rsid w:val="004D7C94"/>
    <w:rsid w:val="004E0CE3"/>
    <w:rsid w:val="004E27E0"/>
    <w:rsid w:val="004E4D88"/>
    <w:rsid w:val="004E668E"/>
    <w:rsid w:val="004E7222"/>
    <w:rsid w:val="004F3378"/>
    <w:rsid w:val="00502716"/>
    <w:rsid w:val="00506BA1"/>
    <w:rsid w:val="00506E6A"/>
    <w:rsid w:val="00523645"/>
    <w:rsid w:val="0052506A"/>
    <w:rsid w:val="00530509"/>
    <w:rsid w:val="00536147"/>
    <w:rsid w:val="00536E49"/>
    <w:rsid w:val="005430C2"/>
    <w:rsid w:val="005539ED"/>
    <w:rsid w:val="00564F40"/>
    <w:rsid w:val="00575BDC"/>
    <w:rsid w:val="00580EF0"/>
    <w:rsid w:val="0058765E"/>
    <w:rsid w:val="005974CD"/>
    <w:rsid w:val="005A2252"/>
    <w:rsid w:val="005B16E9"/>
    <w:rsid w:val="005C4373"/>
    <w:rsid w:val="005D261F"/>
    <w:rsid w:val="005D317C"/>
    <w:rsid w:val="005D5BAD"/>
    <w:rsid w:val="005D6D0F"/>
    <w:rsid w:val="005E1032"/>
    <w:rsid w:val="005E600B"/>
    <w:rsid w:val="005F36DB"/>
    <w:rsid w:val="006037E1"/>
    <w:rsid w:val="00603CEC"/>
    <w:rsid w:val="006105A3"/>
    <w:rsid w:val="0061763B"/>
    <w:rsid w:val="0063025D"/>
    <w:rsid w:val="00631100"/>
    <w:rsid w:val="00632195"/>
    <w:rsid w:val="00633A43"/>
    <w:rsid w:val="00641956"/>
    <w:rsid w:val="00651590"/>
    <w:rsid w:val="00660303"/>
    <w:rsid w:val="00661C0A"/>
    <w:rsid w:val="00665B17"/>
    <w:rsid w:val="006673C1"/>
    <w:rsid w:val="00670B7D"/>
    <w:rsid w:val="006755F6"/>
    <w:rsid w:val="00683ADA"/>
    <w:rsid w:val="006A112D"/>
    <w:rsid w:val="006A1AD2"/>
    <w:rsid w:val="006A3CAD"/>
    <w:rsid w:val="006A6293"/>
    <w:rsid w:val="006B2FD9"/>
    <w:rsid w:val="006C3D41"/>
    <w:rsid w:val="006C43C4"/>
    <w:rsid w:val="006C6DB5"/>
    <w:rsid w:val="006D0F45"/>
    <w:rsid w:val="006D630A"/>
    <w:rsid w:val="006E15A9"/>
    <w:rsid w:val="006E5A04"/>
    <w:rsid w:val="006E67BF"/>
    <w:rsid w:val="007035EC"/>
    <w:rsid w:val="00721188"/>
    <w:rsid w:val="00725064"/>
    <w:rsid w:val="0073537C"/>
    <w:rsid w:val="0074643F"/>
    <w:rsid w:val="007533FB"/>
    <w:rsid w:val="0076419C"/>
    <w:rsid w:val="00767785"/>
    <w:rsid w:val="00771B7B"/>
    <w:rsid w:val="007726EF"/>
    <w:rsid w:val="00773C26"/>
    <w:rsid w:val="00775BEC"/>
    <w:rsid w:val="007770B4"/>
    <w:rsid w:val="00781F58"/>
    <w:rsid w:val="007965C5"/>
    <w:rsid w:val="0079782C"/>
    <w:rsid w:val="007B0D7D"/>
    <w:rsid w:val="007B714D"/>
    <w:rsid w:val="007C2568"/>
    <w:rsid w:val="007C5E3D"/>
    <w:rsid w:val="007D14BB"/>
    <w:rsid w:val="007D1D34"/>
    <w:rsid w:val="007D2933"/>
    <w:rsid w:val="007E01E6"/>
    <w:rsid w:val="007F6828"/>
    <w:rsid w:val="007F6B67"/>
    <w:rsid w:val="00800247"/>
    <w:rsid w:val="00811A19"/>
    <w:rsid w:val="0081335C"/>
    <w:rsid w:val="008159DF"/>
    <w:rsid w:val="00821F0C"/>
    <w:rsid w:val="008246EA"/>
    <w:rsid w:val="00830FAF"/>
    <w:rsid w:val="008321EC"/>
    <w:rsid w:val="00832BA6"/>
    <w:rsid w:val="00837513"/>
    <w:rsid w:val="00845D3E"/>
    <w:rsid w:val="008604AF"/>
    <w:rsid w:val="00861464"/>
    <w:rsid w:val="00870261"/>
    <w:rsid w:val="00882D50"/>
    <w:rsid w:val="00884F4F"/>
    <w:rsid w:val="00885996"/>
    <w:rsid w:val="00887BD3"/>
    <w:rsid w:val="008903C5"/>
    <w:rsid w:val="00890A92"/>
    <w:rsid w:val="00894463"/>
    <w:rsid w:val="008A436F"/>
    <w:rsid w:val="008A6A87"/>
    <w:rsid w:val="008B0A1A"/>
    <w:rsid w:val="008B1AB4"/>
    <w:rsid w:val="008B1D43"/>
    <w:rsid w:val="008B2B35"/>
    <w:rsid w:val="008B56F3"/>
    <w:rsid w:val="008B6275"/>
    <w:rsid w:val="008C102B"/>
    <w:rsid w:val="008C334C"/>
    <w:rsid w:val="008D5FB2"/>
    <w:rsid w:val="008E0D67"/>
    <w:rsid w:val="008E161C"/>
    <w:rsid w:val="00900E86"/>
    <w:rsid w:val="009019E3"/>
    <w:rsid w:val="009020C3"/>
    <w:rsid w:val="00911CB4"/>
    <w:rsid w:val="0091768C"/>
    <w:rsid w:val="00954FAF"/>
    <w:rsid w:val="0095702E"/>
    <w:rsid w:val="0096701F"/>
    <w:rsid w:val="00975FBC"/>
    <w:rsid w:val="0098767B"/>
    <w:rsid w:val="0099281D"/>
    <w:rsid w:val="00993187"/>
    <w:rsid w:val="00993D12"/>
    <w:rsid w:val="00995878"/>
    <w:rsid w:val="009A598A"/>
    <w:rsid w:val="009B0CAF"/>
    <w:rsid w:val="009B469C"/>
    <w:rsid w:val="009B4A91"/>
    <w:rsid w:val="009C7D6E"/>
    <w:rsid w:val="009D3ACA"/>
    <w:rsid w:val="009F1382"/>
    <w:rsid w:val="009F309F"/>
    <w:rsid w:val="00A01876"/>
    <w:rsid w:val="00A02B8D"/>
    <w:rsid w:val="00A31384"/>
    <w:rsid w:val="00A31557"/>
    <w:rsid w:val="00A32A83"/>
    <w:rsid w:val="00A35627"/>
    <w:rsid w:val="00A520E4"/>
    <w:rsid w:val="00A613CB"/>
    <w:rsid w:val="00A63017"/>
    <w:rsid w:val="00A644B3"/>
    <w:rsid w:val="00A67800"/>
    <w:rsid w:val="00A7456C"/>
    <w:rsid w:val="00A7597B"/>
    <w:rsid w:val="00A75F27"/>
    <w:rsid w:val="00A76F72"/>
    <w:rsid w:val="00A77080"/>
    <w:rsid w:val="00A80CBA"/>
    <w:rsid w:val="00A81E0D"/>
    <w:rsid w:val="00A822DE"/>
    <w:rsid w:val="00A87228"/>
    <w:rsid w:val="00A903DD"/>
    <w:rsid w:val="00A92322"/>
    <w:rsid w:val="00A94157"/>
    <w:rsid w:val="00A9585D"/>
    <w:rsid w:val="00A95BF6"/>
    <w:rsid w:val="00AA0D64"/>
    <w:rsid w:val="00AA37EC"/>
    <w:rsid w:val="00AA5414"/>
    <w:rsid w:val="00AB15DD"/>
    <w:rsid w:val="00AB208D"/>
    <w:rsid w:val="00AD3929"/>
    <w:rsid w:val="00AF00EE"/>
    <w:rsid w:val="00AF4DDF"/>
    <w:rsid w:val="00B00225"/>
    <w:rsid w:val="00B0169C"/>
    <w:rsid w:val="00B02479"/>
    <w:rsid w:val="00B131D6"/>
    <w:rsid w:val="00B137FF"/>
    <w:rsid w:val="00B20082"/>
    <w:rsid w:val="00B2607F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95A5D"/>
    <w:rsid w:val="00BB0301"/>
    <w:rsid w:val="00BB17BF"/>
    <w:rsid w:val="00BB35D5"/>
    <w:rsid w:val="00BC2AFD"/>
    <w:rsid w:val="00BC33B1"/>
    <w:rsid w:val="00BC72AB"/>
    <w:rsid w:val="00BD6654"/>
    <w:rsid w:val="00BE6A0D"/>
    <w:rsid w:val="00BF0C08"/>
    <w:rsid w:val="00BF40F1"/>
    <w:rsid w:val="00BF5603"/>
    <w:rsid w:val="00C003A7"/>
    <w:rsid w:val="00C00978"/>
    <w:rsid w:val="00C00F58"/>
    <w:rsid w:val="00C01C7A"/>
    <w:rsid w:val="00C0647D"/>
    <w:rsid w:val="00C0782E"/>
    <w:rsid w:val="00C10E50"/>
    <w:rsid w:val="00C12D32"/>
    <w:rsid w:val="00C22DBF"/>
    <w:rsid w:val="00C26A6F"/>
    <w:rsid w:val="00C30D70"/>
    <w:rsid w:val="00C32D51"/>
    <w:rsid w:val="00C357AE"/>
    <w:rsid w:val="00C371C5"/>
    <w:rsid w:val="00C37570"/>
    <w:rsid w:val="00C50223"/>
    <w:rsid w:val="00C553A0"/>
    <w:rsid w:val="00C57A9F"/>
    <w:rsid w:val="00C6370F"/>
    <w:rsid w:val="00C65B33"/>
    <w:rsid w:val="00C7097F"/>
    <w:rsid w:val="00C70F74"/>
    <w:rsid w:val="00C73844"/>
    <w:rsid w:val="00C74189"/>
    <w:rsid w:val="00C74D6B"/>
    <w:rsid w:val="00C80769"/>
    <w:rsid w:val="00C91AB2"/>
    <w:rsid w:val="00CA1325"/>
    <w:rsid w:val="00CA1B8E"/>
    <w:rsid w:val="00CA6D3F"/>
    <w:rsid w:val="00CA71A5"/>
    <w:rsid w:val="00CD2B3D"/>
    <w:rsid w:val="00CD69F0"/>
    <w:rsid w:val="00CE0BE1"/>
    <w:rsid w:val="00CE0DE5"/>
    <w:rsid w:val="00CF325D"/>
    <w:rsid w:val="00CF4FB7"/>
    <w:rsid w:val="00D10A15"/>
    <w:rsid w:val="00D10D9A"/>
    <w:rsid w:val="00D110B4"/>
    <w:rsid w:val="00D121F0"/>
    <w:rsid w:val="00D14D32"/>
    <w:rsid w:val="00D302BA"/>
    <w:rsid w:val="00D3363B"/>
    <w:rsid w:val="00D4633C"/>
    <w:rsid w:val="00D52187"/>
    <w:rsid w:val="00D54F91"/>
    <w:rsid w:val="00D620BA"/>
    <w:rsid w:val="00D63379"/>
    <w:rsid w:val="00D66F30"/>
    <w:rsid w:val="00D75084"/>
    <w:rsid w:val="00D76304"/>
    <w:rsid w:val="00D77294"/>
    <w:rsid w:val="00D7731A"/>
    <w:rsid w:val="00D77362"/>
    <w:rsid w:val="00D8600D"/>
    <w:rsid w:val="00D908E2"/>
    <w:rsid w:val="00D95F5F"/>
    <w:rsid w:val="00DB0C47"/>
    <w:rsid w:val="00DB2812"/>
    <w:rsid w:val="00DB30DC"/>
    <w:rsid w:val="00DB7CAC"/>
    <w:rsid w:val="00DC287A"/>
    <w:rsid w:val="00DC2CC6"/>
    <w:rsid w:val="00DF70DE"/>
    <w:rsid w:val="00DF7DB7"/>
    <w:rsid w:val="00E01E5F"/>
    <w:rsid w:val="00E066AA"/>
    <w:rsid w:val="00E133C1"/>
    <w:rsid w:val="00E156CA"/>
    <w:rsid w:val="00E207AD"/>
    <w:rsid w:val="00E31612"/>
    <w:rsid w:val="00E32179"/>
    <w:rsid w:val="00E36118"/>
    <w:rsid w:val="00E43900"/>
    <w:rsid w:val="00E51B5E"/>
    <w:rsid w:val="00E74793"/>
    <w:rsid w:val="00E76185"/>
    <w:rsid w:val="00E80F47"/>
    <w:rsid w:val="00E816C4"/>
    <w:rsid w:val="00E90705"/>
    <w:rsid w:val="00E911B0"/>
    <w:rsid w:val="00EA7C8D"/>
    <w:rsid w:val="00EC7C63"/>
    <w:rsid w:val="00ED1B36"/>
    <w:rsid w:val="00ED2D91"/>
    <w:rsid w:val="00ED3AB2"/>
    <w:rsid w:val="00EF0B83"/>
    <w:rsid w:val="00EF469C"/>
    <w:rsid w:val="00EF6350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32A0C"/>
    <w:rsid w:val="00F34E40"/>
    <w:rsid w:val="00F42E0D"/>
    <w:rsid w:val="00F43188"/>
    <w:rsid w:val="00F442CB"/>
    <w:rsid w:val="00F505E7"/>
    <w:rsid w:val="00F730CA"/>
    <w:rsid w:val="00F7436C"/>
    <w:rsid w:val="00F74977"/>
    <w:rsid w:val="00F75D30"/>
    <w:rsid w:val="00F8384B"/>
    <w:rsid w:val="00F90D59"/>
    <w:rsid w:val="00FA2C3B"/>
    <w:rsid w:val="00FA6AF9"/>
    <w:rsid w:val="00FA6F63"/>
    <w:rsid w:val="00FB26BD"/>
    <w:rsid w:val="00FB3638"/>
    <w:rsid w:val="00FD5AF8"/>
    <w:rsid w:val="00FD6488"/>
    <w:rsid w:val="00FE05CD"/>
    <w:rsid w:val="00FE32F8"/>
    <w:rsid w:val="00FF6B03"/>
    <w:rsid w:val="032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024437"/>
  <w15:chartTrackingRefBased/>
  <w15:docId w15:val="{8BC16094-C7B5-4B8E-9DA0-B5520FF9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B2A22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2B2A22"/>
    <w:rPr>
      <w:kern w:val="2"/>
      <w:sz w:val="18"/>
      <w:szCs w:val="18"/>
    </w:rPr>
  </w:style>
  <w:style w:type="character" w:styleId="a9">
    <w:name w:val="Hyperlink"/>
    <w:uiPriority w:val="99"/>
    <w:unhideWhenUsed/>
    <w:rsid w:val="006D0F45"/>
    <w:rPr>
      <w:color w:val="0563C1"/>
      <w:u w:val="single"/>
    </w:rPr>
  </w:style>
  <w:style w:type="paragraph" w:styleId="aa">
    <w:name w:val="List Paragraph"/>
    <w:basedOn w:val="a"/>
    <w:uiPriority w:val="99"/>
    <w:qFormat/>
    <w:rsid w:val="0063025D"/>
    <w:pPr>
      <w:ind w:firstLineChars="200" w:firstLine="420"/>
    </w:pPr>
  </w:style>
  <w:style w:type="character" w:styleId="ab">
    <w:name w:val="Placeholder Text"/>
    <w:basedOn w:val="a0"/>
    <w:uiPriority w:val="99"/>
    <w:unhideWhenUsed/>
    <w:rsid w:val="00683A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4A160-828A-44D9-8D7B-0555FC00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 (3).dotx</Template>
  <TotalTime>953</TotalTime>
  <Pages>6</Pages>
  <Words>372</Words>
  <Characters>2125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/>
  <LinksUpToDate>false</LinksUpToDate>
  <CharactersWithSpaces>2493</CharactersWithSpaces>
  <SharedDoc>false</SharedDoc>
  <HLinks>
    <vt:vector size="24" baseType="variant">
      <vt:variant>
        <vt:i4>1703955</vt:i4>
      </vt:variant>
      <vt:variant>
        <vt:i4>9</vt:i4>
      </vt:variant>
      <vt:variant>
        <vt:i4>0</vt:i4>
      </vt:variant>
      <vt:variant>
        <vt:i4>5</vt:i4>
      </vt:variant>
      <vt:variant>
        <vt:lpwstr>https://hacpai.com/article/1472700604290?m=0</vt:lpwstr>
      </vt:variant>
      <vt:variant>
        <vt:lpwstr/>
      </vt:variant>
      <vt:variant>
        <vt:i4>6029346</vt:i4>
      </vt:variant>
      <vt:variant>
        <vt:i4>6</vt:i4>
      </vt:variant>
      <vt:variant>
        <vt:i4>0</vt:i4>
      </vt:variant>
      <vt:variant>
        <vt:i4>5</vt:i4>
      </vt:variant>
      <vt:variant>
        <vt:lpwstr>https://docs.opencv.org/2.4.10/modules/imgproc/doc/geometric_transformations.html</vt:lpwstr>
      </vt:variant>
      <vt:variant>
        <vt:lpwstr/>
      </vt:variant>
      <vt:variant>
        <vt:i4>5111811</vt:i4>
      </vt:variant>
      <vt:variant>
        <vt:i4>3</vt:i4>
      </vt:variant>
      <vt:variant>
        <vt:i4>0</vt:i4>
      </vt:variant>
      <vt:variant>
        <vt:i4>5</vt:i4>
      </vt:variant>
      <vt:variant>
        <vt:lpwstr>http://en.cppreference.com/w/cpp/experimental/fs</vt:lpwstr>
      </vt:variant>
      <vt:variant>
        <vt:lpwstr/>
      </vt:variant>
      <vt:variant>
        <vt:i4>7405646</vt:i4>
      </vt:variant>
      <vt:variant>
        <vt:i4>0</vt:i4>
      </vt:variant>
      <vt:variant>
        <vt:i4>0</vt:i4>
      </vt:variant>
      <vt:variant>
        <vt:i4>5</vt:i4>
      </vt:variant>
      <vt:variant>
        <vt:lpwstr>mailto:ybbbbt@foxmail.com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gpan</dc:creator>
  <cp:keywords/>
  <dc:description/>
  <cp:lastModifiedBy>郭 炅</cp:lastModifiedBy>
  <cp:revision>144</cp:revision>
  <cp:lastPrinted>2019-01-03T14:57:00Z</cp:lastPrinted>
  <dcterms:created xsi:type="dcterms:W3CDTF">2017-12-15T13:18:00Z</dcterms:created>
  <dcterms:modified xsi:type="dcterms:W3CDTF">2019-10-16T11:10:00Z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
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4CFDBB76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</w:t>
      </w:r>
      <w:r w:rsidR="003A1FE6">
        <w:rPr>
          <w:rFonts w:hint="eastAsia"/>
          <w:b/>
          <w:bCs/>
          <w:sz w:val="32"/>
          <w:szCs w:val="32"/>
        </w:rPr>
        <w:t>图形学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4FC88ADA" w14:textId="51C7D417" w:rsidR="00BB0301" w:rsidRDefault="00BB0301">
      <w:pPr>
        <w:spacing w:line="360" w:lineRule="auto"/>
        <w:ind w:firstLineChars="1150" w:firstLine="3694"/>
        <w:rPr>
          <w:b/>
          <w:bCs/>
          <w:color w:val="FF0000"/>
          <w:sz w:val="32"/>
          <w:szCs w:val="32"/>
        </w:rPr>
      </w:pPr>
    </w:p>
    <w:p w14:paraId="7A204EB1" w14:textId="77777777" w:rsidR="00EC7C63" w:rsidRDefault="00EC7C63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 w:rsidTr="00EC7C63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5D8B64" w14:textId="310ED3C5" w:rsidR="00BB0301" w:rsidRDefault="00B000FB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显示列表绘制</w:t>
            </w:r>
          </w:p>
        </w:tc>
      </w:tr>
      <w:tr w:rsidR="00BB0301" w14:paraId="2172308F" w14:textId="77777777" w:rsidTr="00EC7C63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591473" w14:textId="43C4F574" w:rsidR="00BB0301" w:rsidRDefault="00B000FB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郭炅</w:t>
            </w:r>
          </w:p>
        </w:tc>
      </w:tr>
      <w:tr w:rsidR="00FA6AF9" w14:paraId="094ABC93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EDE3D8" w14:textId="2E44D74D" w:rsidR="00FA6AF9" w:rsidRDefault="00B000FB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3170105370</w:t>
            </w:r>
          </w:p>
        </w:tc>
      </w:tr>
      <w:tr w:rsidR="003F0630" w14:paraId="5778D408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EC7C63">
            <w:pPr>
              <w:wordWrap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85BB8C" w14:textId="558B5CD3" w:rsidR="003F0630" w:rsidRDefault="00B000FB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hyperlink r:id="rId9" w:history="1">
              <w:r w:rsidRPr="00D21C33">
                <w:rPr>
                  <w:rStyle w:val="a9"/>
                  <w:sz w:val="28"/>
                  <w:szCs w:val="28"/>
                </w:rPr>
                <w:t>793881807@qq.com</w:t>
              </w:r>
            </w:hyperlink>
          </w:p>
        </w:tc>
      </w:tr>
      <w:tr w:rsidR="003F0630" w14:paraId="63F2324C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A48796" w14:textId="73960562" w:rsidR="003F0630" w:rsidRDefault="00B000FB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18888923171</w:t>
            </w:r>
          </w:p>
        </w:tc>
      </w:tr>
      <w:tr w:rsidR="00BB0301" w14:paraId="754A3665" w14:textId="77777777" w:rsidTr="00EC7C63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4C1B174C" w:rsidR="00BB0301" w:rsidRDefault="003A1FE6" w:rsidP="00EC7C63">
            <w:pPr>
              <w:wordWrap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  <w:r w:rsidR="00BB030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9F8F53" w14:textId="4E2BF7EE" w:rsidR="00BB0301" w:rsidRDefault="00B000FB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张宏鑫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741B7DA6" w:rsidR="00BB0301" w:rsidRDefault="00B000FB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11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 w:rsidR="004441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</w:t>
      </w:r>
      <w:r w:rsidR="00BB0301">
        <w:rPr>
          <w:rFonts w:hint="eastAsia"/>
          <w:sz w:val="28"/>
          <w:szCs w:val="28"/>
        </w:rPr>
        <w:t>日</w:t>
      </w:r>
    </w:p>
    <w:p w14:paraId="54E8C5A5" w14:textId="5669ED47" w:rsidR="006B2FD9" w:rsidRDefault="000632C9" w:rsidP="003A1FE6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38C09702" w14:textId="487E7D86" w:rsidR="003A1FE6" w:rsidRPr="00405416" w:rsidRDefault="003A1FE6" w:rsidP="003A1FE6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实验名字</w:t>
      </w:r>
    </w:p>
    <w:p w14:paraId="5323B7A9" w14:textId="5DB04742" w:rsidR="00EC7C63" w:rsidRPr="00B000FB" w:rsidRDefault="00BB0301" w:rsidP="003A1FE6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1D873EF3" w14:textId="2806D3B7" w:rsidR="00B000FB" w:rsidRDefault="00B000FB" w:rsidP="00B000FB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在已有代码的基础上，使用显示列表在桌子上绘制 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x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兔子</w:t>
      </w:r>
    </w:p>
    <w:p w14:paraId="28F4D232" w14:textId="57D5C1B1" w:rsidR="00B000FB" w:rsidRDefault="00B000FB" w:rsidP="00B000FB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交互</w:t>
      </w:r>
    </w:p>
    <w:p w14:paraId="15B2ED73" w14:textId="77777777" w:rsidR="00B000FB" w:rsidRP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hint="eastAsia"/>
        </w:rPr>
      </w:pPr>
      <w:r w:rsidRPr="00B000FB">
        <w:rPr>
          <w:rFonts w:ascii="黑体" w:eastAsia="黑体" w:hAnsi="黑体" w:hint="eastAsia"/>
        </w:rPr>
        <w:t>按L切换显示列表模式与直接绘制模式</w:t>
      </w:r>
    </w:p>
    <w:p w14:paraId="0C4C19CA" w14:textId="77777777" w:rsidR="00B000FB" w:rsidRP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hint="eastAsia"/>
        </w:rPr>
      </w:pPr>
      <w:r w:rsidRPr="00B000FB">
        <w:rPr>
          <w:rFonts w:ascii="黑体" w:eastAsia="黑体" w:hAnsi="黑体" w:hint="eastAsia"/>
        </w:rPr>
        <w:t>按E控制兔子旋转</w:t>
      </w:r>
    </w:p>
    <w:p w14:paraId="3E747B1E" w14:textId="5E861905" w:rsidR="00B000FB" w:rsidRPr="003A1FE6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hint="eastAsia"/>
        </w:rPr>
      </w:pPr>
      <w:r w:rsidRPr="00B000FB">
        <w:rPr>
          <w:rFonts w:ascii="黑体" w:eastAsia="黑体" w:hAnsi="黑体" w:hint="eastAsia"/>
        </w:rPr>
        <w:t>按+增加一只兔子，按-减少一只兔子</w:t>
      </w:r>
    </w:p>
    <w:p w14:paraId="70A9DC30" w14:textId="3CB14ABD" w:rsidR="00EC7C63" w:rsidRDefault="006B2FD9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1F98DBBD" w14:textId="26B75E79" w:rsidR="00B000FB" w:rsidRDefault="00B000FB" w:rsidP="00B000FB">
      <w:pPr>
        <w:pStyle w:val="1"/>
        <w:numPr>
          <w:ilvl w:val="0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Visual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Studio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2017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Enterprise</w:t>
      </w:r>
    </w:p>
    <w:p w14:paraId="63B003F9" w14:textId="4B81A7E5" w:rsidR="00B000FB" w:rsidRPr="00B000FB" w:rsidRDefault="00B000FB" w:rsidP="00B000FB">
      <w:pPr>
        <w:pStyle w:val="1"/>
        <w:numPr>
          <w:ilvl w:val="0"/>
          <w:numId w:val="10"/>
        </w:numPr>
        <w:spacing w:before="240"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Glut</w:t>
      </w:r>
    </w:p>
    <w:p w14:paraId="49E6D044" w14:textId="4812E71D" w:rsidR="002227CE" w:rsidRDefault="006B2FD9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系统或算法的基本思路、原理、及流程或步骤等</w:t>
      </w:r>
    </w:p>
    <w:p w14:paraId="18392518" w14:textId="0147A8DF" w:rsidR="00B000FB" w:rsidRDefault="00B000FB" w:rsidP="00B000FB">
      <w:pPr>
        <w:pStyle w:val="1"/>
        <w:numPr>
          <w:ilvl w:val="0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定量兔子绘制及自旋转实现</w:t>
      </w:r>
    </w:p>
    <w:p w14:paraId="1156522F" w14:textId="77777777" w:rsidR="00B000FB" w:rsidRPr="00B000FB" w:rsidRDefault="00B000FB" w:rsidP="00B000FB">
      <w:pPr>
        <w:pStyle w:val="aa"/>
        <w:widowControl/>
        <w:numPr>
          <w:ilvl w:val="1"/>
          <w:numId w:val="10"/>
        </w:numPr>
        <w:shd w:val="clear" w:color="auto" w:fill="F5F5F5"/>
        <w:spacing w:line="270" w:lineRule="atLeast"/>
        <w:ind w:firstLineChars="0"/>
        <w:jc w:val="left"/>
        <w:rPr>
          <w:rFonts w:ascii="Consolas" w:hAnsi="Consolas" w:cs="宋体"/>
          <w:color w:val="333333"/>
          <w:kern w:val="0"/>
          <w:sz w:val="20"/>
        </w:rPr>
      </w:pPr>
      <w:r w:rsidRPr="00B000FB">
        <w:rPr>
          <w:rFonts w:ascii="Consolas" w:hAnsi="Consolas" w:cs="宋体"/>
          <w:color w:val="7A3E9D"/>
          <w:kern w:val="0"/>
          <w:sz w:val="20"/>
        </w:rPr>
        <w:t>void</w:t>
      </w:r>
      <w:r w:rsidRPr="00B000FB">
        <w:rPr>
          <w:rFonts w:ascii="Consolas" w:hAnsi="Consolas" w:cs="宋体"/>
          <w:color w:val="333333"/>
          <w:kern w:val="0"/>
          <w:sz w:val="20"/>
        </w:rPr>
        <w:t> </w:t>
      </w:r>
      <w:proofErr w:type="spellStart"/>
      <w:proofErr w:type="gramStart"/>
      <w:r w:rsidRPr="00B000FB">
        <w:rPr>
          <w:rFonts w:ascii="Consolas" w:hAnsi="Consolas" w:cs="宋体"/>
          <w:b/>
          <w:bCs/>
          <w:color w:val="AA3731"/>
          <w:kern w:val="0"/>
          <w:sz w:val="20"/>
        </w:rPr>
        <w:t>DrawRabbit</w:t>
      </w:r>
      <w:proofErr w:type="spellEnd"/>
      <w:r w:rsidRPr="00B000FB">
        <w:rPr>
          <w:rFonts w:ascii="Consolas" w:hAnsi="Consolas" w:cs="宋体"/>
          <w:color w:val="777777"/>
          <w:kern w:val="0"/>
          <w:sz w:val="20"/>
        </w:rPr>
        <w:t>(</w:t>
      </w:r>
      <w:proofErr w:type="gramEnd"/>
      <w:r w:rsidRPr="00B000FB">
        <w:rPr>
          <w:rFonts w:ascii="Consolas" w:hAnsi="Consolas" w:cs="宋体"/>
          <w:color w:val="777777"/>
          <w:kern w:val="0"/>
          <w:sz w:val="20"/>
        </w:rPr>
        <w:t>)</w:t>
      </w:r>
    </w:p>
    <w:p w14:paraId="3FE15AE0" w14:textId="0DDFF145" w:rsidR="00B000FB" w:rsidRDefault="00B000FB" w:rsidP="00B000FB">
      <w:pPr>
        <w:pStyle w:val="1"/>
        <w:numPr>
          <w:ilvl w:val="2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封装为该函数</w:t>
      </w:r>
    </w:p>
    <w:p w14:paraId="633792BF" w14:textId="1BF631E5" w:rsidR="00B000FB" w:rsidRDefault="00B000FB" w:rsidP="00B000FB">
      <w:pPr>
        <w:pStyle w:val="1"/>
        <w:numPr>
          <w:ilvl w:val="2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根据现有的兔子数量使用循环绘制移动兔子的绘制坐标系，并绘制兔子</w:t>
      </w:r>
    </w:p>
    <w:p w14:paraId="4EE4F1A9" w14:textId="6F34AFEC" w:rsidR="00B000FB" w:rsidRDefault="00B000FB" w:rsidP="00B000FB">
      <w:pPr>
        <w:pStyle w:val="1"/>
        <w:numPr>
          <w:ilvl w:val="3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保证按照4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x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4的形式绘制，而不会出现超出桌子的情况</w:t>
      </w:r>
    </w:p>
    <w:p w14:paraId="1378580D" w14:textId="77777777" w:rsidR="00B000FB" w:rsidRDefault="00B000FB" w:rsidP="00B000FB">
      <w:pPr>
        <w:pStyle w:val="1"/>
        <w:numPr>
          <w:ilvl w:val="2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 xml:space="preserve">为实现兔子的自旋，使用 </w:t>
      </w:r>
      <w:proofErr w:type="spellStart"/>
      <w:r w:rsidRPr="00B000FB">
        <w:rPr>
          <w:rFonts w:ascii="黑体" w:eastAsia="黑体" w:hAnsi="黑体" w:cs="微软雅黑"/>
          <w:szCs w:val="21"/>
        </w:rPr>
        <w:t>glPushMatrix</w:t>
      </w:r>
      <w:proofErr w:type="spellEnd"/>
      <w:r w:rsidRPr="00B000FB">
        <w:rPr>
          <w:rFonts w:ascii="黑体" w:eastAsia="黑体" w:hAnsi="黑体" w:cs="微软雅黑"/>
          <w:szCs w:val="21"/>
        </w:rPr>
        <w:t>();</w:t>
      </w:r>
      <w:r>
        <w:rPr>
          <w:rFonts w:ascii="黑体" w:eastAsia="黑体" w:hAnsi="黑体" w:cs="微软雅黑"/>
          <w:szCs w:val="21"/>
        </w:rPr>
        <w:t xml:space="preserve"> </w:t>
      </w:r>
      <w:proofErr w:type="spellStart"/>
      <w:r w:rsidRPr="00B000FB">
        <w:rPr>
          <w:rFonts w:ascii="黑体" w:eastAsia="黑体" w:hAnsi="黑体" w:cs="微软雅黑"/>
          <w:szCs w:val="21"/>
        </w:rPr>
        <w:t>glPopMatrix</w:t>
      </w:r>
      <w:proofErr w:type="spellEnd"/>
      <w:r w:rsidRPr="00B000FB">
        <w:rPr>
          <w:rFonts w:ascii="黑体" w:eastAsia="黑体" w:hAnsi="黑体" w:cs="微软雅黑"/>
          <w:szCs w:val="21"/>
        </w:rPr>
        <w:t>();</w:t>
      </w:r>
      <w:r>
        <w:rPr>
          <w:rFonts w:ascii="黑体" w:eastAsia="黑体" w:hAnsi="黑体" w:cs="微软雅黑" w:hint="eastAsia"/>
          <w:szCs w:val="21"/>
        </w:rPr>
        <w:t>将坐标系旋转函数和绘制函数包裹，实现每个兔子的自旋</w:t>
      </w:r>
    </w:p>
    <w:p w14:paraId="0D64F59E" w14:textId="77777777" w:rsidR="00B000FB" w:rsidRDefault="00B000FB" w:rsidP="00B000FB">
      <w:pPr>
        <w:pStyle w:val="1"/>
        <w:numPr>
          <w:ilvl w:val="0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显示列表绘制</w:t>
      </w:r>
    </w:p>
    <w:p w14:paraId="3D3CBA27" w14:textId="77777777" w:rsidR="00B000FB" w:rsidRPr="00B000FB" w:rsidRDefault="00B000FB" w:rsidP="00B000FB">
      <w:pPr>
        <w:pStyle w:val="1"/>
        <w:numPr>
          <w:ilvl w:val="1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调用redraw(</w:t>
      </w:r>
      <w:r>
        <w:rPr>
          <w:rFonts w:ascii="黑体" w:eastAsia="黑体" w:hAnsi="黑体" w:cs="微软雅黑"/>
          <w:szCs w:val="21"/>
        </w:rPr>
        <w:t>)</w:t>
      </w:r>
      <w:r>
        <w:rPr>
          <w:rFonts w:ascii="黑体" w:eastAsia="黑体" w:hAnsi="黑体" w:cs="微软雅黑" w:hint="eastAsia"/>
          <w:szCs w:val="21"/>
        </w:rPr>
        <w:t>函数进行刷新时，每次使用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Draw_Table_List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删除原来的列表，根据现有的全局变量创建的新的图形列表，最终绘制</w:t>
      </w:r>
    </w:p>
    <w:p w14:paraId="3072E5C6" w14:textId="77777777" w:rsidR="00B000FB" w:rsidRPr="00B000FB" w:rsidRDefault="00B000FB" w:rsidP="00B000FB">
      <w:pPr>
        <w:pStyle w:val="1"/>
        <w:numPr>
          <w:ilvl w:val="2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glDeleteLists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(tableList,1);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删除原有的图形列表</w:t>
      </w:r>
    </w:p>
    <w:p w14:paraId="158F8F49" w14:textId="77777777" w:rsidR="00B000FB" w:rsidRPr="00B000FB" w:rsidRDefault="00B000FB" w:rsidP="00B000FB">
      <w:pPr>
        <w:pStyle w:val="1"/>
        <w:numPr>
          <w:ilvl w:val="2"/>
          <w:numId w:val="10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GenTableList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创建新的图形列表</w:t>
      </w:r>
    </w:p>
    <w:p w14:paraId="534DD7D6" w14:textId="04B90E35" w:rsidR="00B000FB" w:rsidRPr="00B000FB" w:rsidRDefault="00B000FB" w:rsidP="00B000FB">
      <w:pPr>
        <w:pStyle w:val="1"/>
        <w:numPr>
          <w:ilvl w:val="3"/>
          <w:numId w:val="10"/>
        </w:numPr>
        <w:spacing w:before="240"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新宋体" w:hint="eastAsia"/>
          <w:kern w:val="0"/>
          <w:sz w:val="19"/>
          <w:szCs w:val="19"/>
        </w:rPr>
        <w:t>内部实际为实时绘制模式下的图形绘制流程</w:t>
      </w:r>
      <w:r>
        <w:rPr>
          <w:rFonts w:ascii="黑体" w:eastAsia="黑体" w:hAnsi="黑体" w:cs="微软雅黑"/>
          <w:szCs w:val="21"/>
        </w:rPr>
        <w:t xml:space="preserve"> </w:t>
      </w:r>
    </w:p>
    <w:p w14:paraId="77A05423" w14:textId="4A62BBB4" w:rsidR="007D14BB" w:rsidRDefault="006B2FD9" w:rsidP="00EC7C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如何</w:t>
      </w:r>
      <w:r w:rsidRPr="00A67800">
        <w:rPr>
          <w:rFonts w:ascii="黑体" w:eastAsia="黑体" w:hAnsi="黑体" w:cs="微软雅黑" w:hint="eastAsia"/>
          <w:sz w:val="28"/>
          <w:szCs w:val="28"/>
        </w:rPr>
        <w:t>实现，包括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关键（伪）代码、</w:t>
      </w: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等</w:t>
      </w:r>
    </w:p>
    <w:p w14:paraId="48C7C7ED" w14:textId="48DEA27D" w:rsidR="00B000FB" w:rsidRDefault="00B000FB" w:rsidP="00B000FB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兔子数量的增减</w:t>
      </w:r>
    </w:p>
    <w:p w14:paraId="200C624A" w14:textId="72479604" w:rsid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维护记录兔子数量的全局变量</w:t>
      </w:r>
    </w:p>
    <w:p w14:paraId="3F52FF3B" w14:textId="713631E3" w:rsid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使用键盘回调函数</w:t>
      </w:r>
    </w:p>
    <w:p w14:paraId="4724B9B1" w14:textId="6F80DCFC" w:rsidR="00B000FB" w:rsidRDefault="00B000FB" w:rsidP="00B000FB">
      <w:pPr>
        <w:pStyle w:val="1"/>
        <w:numPr>
          <w:ilvl w:val="2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一旦触发相关案件，对全局变量进行修改</w:t>
      </w:r>
    </w:p>
    <w:p w14:paraId="3DAA9F91" w14:textId="7FC049AE" w:rsidR="00B000FB" w:rsidRDefault="00B000FB" w:rsidP="00B000FB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显示列表绘制</w:t>
      </w:r>
    </w:p>
    <w:p w14:paraId="0ED798DE" w14:textId="7F804019" w:rsidR="00B000FB" w:rsidRP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glDeleteLists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(tableList,1);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原有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列表</w:t>
      </w:r>
    </w:p>
    <w:p w14:paraId="76280C18" w14:textId="38729037" w:rsidR="00B000FB" w:rsidRP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B000FB">
        <w:rPr>
          <w:rFonts w:ascii="黑体" w:eastAsia="黑体" w:hAnsi="黑体" w:cs="新宋体" w:hint="eastAsia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GenTableList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000F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创建新的图形列表</w:t>
      </w:r>
    </w:p>
    <w:p w14:paraId="1E136234" w14:textId="60F903A5" w:rsidR="00B000FB" w:rsidRP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glCallList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绘制已有的图形列表</w:t>
      </w:r>
    </w:p>
    <w:p w14:paraId="4C0DCC33" w14:textId="51121D1F" w:rsid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图形列表创建时内部的绘制流程和实时绘制是一致的</w:t>
      </w:r>
    </w:p>
    <w:p w14:paraId="3EF419C9" w14:textId="142CA9E1" w:rsidR="00B000FB" w:rsidRDefault="00B000FB" w:rsidP="00B000FB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兔子旋转</w:t>
      </w:r>
    </w:p>
    <w:p w14:paraId="107DDD8E" w14:textId="5C3C7D24" w:rsid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维护记录兔子自旋角度的全局变量和记录是否旋转的bool变量</w:t>
      </w:r>
    </w:p>
    <w:p w14:paraId="1210970C" w14:textId="6069AACF" w:rsid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使用键盘回</w:t>
      </w:r>
      <w:proofErr w:type="gramStart"/>
      <w:r>
        <w:rPr>
          <w:rFonts w:ascii="黑体" w:eastAsia="黑体" w:hAnsi="黑体" w:cs="微软雅黑" w:hint="eastAsia"/>
          <w:szCs w:val="21"/>
        </w:rPr>
        <w:t>调函数</w:t>
      </w:r>
      <w:proofErr w:type="gramEnd"/>
      <w:r>
        <w:rPr>
          <w:rFonts w:ascii="黑体" w:eastAsia="黑体" w:hAnsi="黑体" w:cs="微软雅黑" w:hint="eastAsia"/>
          <w:szCs w:val="21"/>
        </w:rPr>
        <w:t>更改旋转状态</w:t>
      </w:r>
    </w:p>
    <w:p w14:paraId="50CAA502" w14:textId="36E4A522" w:rsidR="00B000FB" w:rsidRPr="00B000FB" w:rsidRDefault="00B000FB" w:rsidP="00B000FB">
      <w:pPr>
        <w:pStyle w:val="1"/>
        <w:numPr>
          <w:ilvl w:val="1"/>
          <w:numId w:val="10"/>
        </w:numPr>
        <w:spacing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每次直接绘制兔子时，为其创建新的matrix，在新的matrix内部进行</w:t>
      </w:r>
      <w:proofErr w:type="spellStart"/>
      <w:r>
        <w:rPr>
          <w:rFonts w:ascii="黑体" w:eastAsia="黑体" w:hAnsi="黑体" w:cs="微软雅黑" w:hint="eastAsia"/>
          <w:szCs w:val="21"/>
        </w:rPr>
        <w:t>glRotate</w:t>
      </w:r>
      <w:proofErr w:type="spellEnd"/>
      <w:r>
        <w:rPr>
          <w:rFonts w:ascii="黑体" w:eastAsia="黑体" w:hAnsi="黑体" w:cs="微软雅黑" w:hint="eastAsia"/>
          <w:szCs w:val="21"/>
        </w:rPr>
        <w:t>函数的修正，实现单个兔子的自旋</w:t>
      </w:r>
    </w:p>
    <w:p w14:paraId="7C9B7507" w14:textId="552701AE" w:rsidR="00AF00EE" w:rsidRDefault="00135FF8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5478628D" w14:textId="24CABAD0" w:rsidR="00E93ACA" w:rsidRDefault="00E93ACA" w:rsidP="00E93ACA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兔子增减</w:t>
      </w:r>
    </w:p>
    <w:p w14:paraId="106D73E4" w14:textId="28DA7E67" w:rsidR="00E93ACA" w:rsidRDefault="00E93ACA" w:rsidP="00E93ACA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1F9E439E" wp14:editId="4D3ECC35">
            <wp:extent cx="2266249" cy="196182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657" cy="19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118C161D" wp14:editId="684B391A">
            <wp:extent cx="2076450" cy="19775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388" cy="19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F4BB" w14:textId="71E4829C" w:rsidR="00E93ACA" w:rsidRDefault="00E93ACA" w:rsidP="00E93ACA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lastRenderedPageBreak/>
        <w:t xml:space="preserve">按 </w:t>
      </w:r>
      <w:r>
        <w:rPr>
          <w:rFonts w:ascii="黑体" w:eastAsia="黑体" w:hAnsi="黑体" w:cs="微软雅黑"/>
          <w:szCs w:val="21"/>
        </w:rPr>
        <w:t xml:space="preserve">+ </w:t>
      </w:r>
      <w:r>
        <w:rPr>
          <w:rFonts w:ascii="黑体" w:eastAsia="黑体" w:hAnsi="黑体" w:cs="微软雅黑" w:hint="eastAsia"/>
          <w:szCs w:val="21"/>
        </w:rPr>
        <w:t>键，兔子数目增加</w:t>
      </w:r>
    </w:p>
    <w:p w14:paraId="6673878A" w14:textId="7A728B8B" w:rsidR="00E93ACA" w:rsidRDefault="00E93ACA" w:rsidP="00E93ACA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7CFEC730" wp14:editId="44A49EF2">
            <wp:extent cx="2208555" cy="197167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014" cy="19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757" w14:textId="1F7D620D" w:rsidR="00E93ACA" w:rsidRDefault="00E93ACA" w:rsidP="00E93ACA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 xml:space="preserve">继续按动 </w:t>
      </w:r>
      <w:r>
        <w:rPr>
          <w:rFonts w:ascii="黑体" w:eastAsia="黑体" w:hAnsi="黑体" w:cs="微软雅黑"/>
          <w:szCs w:val="21"/>
        </w:rPr>
        <w:t xml:space="preserve">– </w:t>
      </w:r>
      <w:r>
        <w:rPr>
          <w:rFonts w:ascii="黑体" w:eastAsia="黑体" w:hAnsi="黑体" w:cs="微软雅黑" w:hint="eastAsia"/>
          <w:szCs w:val="21"/>
        </w:rPr>
        <w:t>键，兔子数目减少</w:t>
      </w:r>
    </w:p>
    <w:p w14:paraId="28275854" w14:textId="70078BC6" w:rsidR="00E93ACA" w:rsidRDefault="00E93ACA" w:rsidP="00E93ACA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切换绘制模式</w:t>
      </w:r>
    </w:p>
    <w:p w14:paraId="3F3D5791" w14:textId="5D367DBE" w:rsidR="00E93ACA" w:rsidRDefault="00E93ACA" w:rsidP="00E93ACA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0E82BF2A" wp14:editId="68A33481">
            <wp:extent cx="2208512" cy="234754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254" cy="23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2117" w14:textId="5E3C029E" w:rsidR="00E93ACA" w:rsidRDefault="00E93ACA" w:rsidP="00E93ACA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直接绘制模式</w:t>
      </w:r>
    </w:p>
    <w:p w14:paraId="45EADD63" w14:textId="25E09167" w:rsidR="00E93ACA" w:rsidRDefault="00E93ACA" w:rsidP="00E93ACA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602C1AB1" wp14:editId="7E0CFEE3">
            <wp:extent cx="2026586" cy="229644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817" cy="23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E579" w14:textId="603889E9" w:rsidR="00E93ACA" w:rsidRDefault="00E93ACA" w:rsidP="00E93ACA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lastRenderedPageBreak/>
        <w:t>显示列表模式</w:t>
      </w:r>
    </w:p>
    <w:p w14:paraId="740F9E03" w14:textId="0223B51F" w:rsidR="00E93ACA" w:rsidRDefault="00E93ACA" w:rsidP="00E93ACA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按 E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控制兔子旋转</w:t>
      </w:r>
    </w:p>
    <w:p w14:paraId="2EE8119C" w14:textId="6E09AAE0" w:rsidR="00E93ACA" w:rsidRPr="00E93ACA" w:rsidRDefault="00E93ACA" w:rsidP="00E93ACA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 w:hint="eastAsia"/>
          <w:szCs w:val="21"/>
        </w:rPr>
      </w:pP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5FF3E693" wp14:editId="420D4BFF">
            <wp:extent cx="1954564" cy="178117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589" cy="18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ACA">
        <w:rPr>
          <w:rFonts w:ascii="黑体" w:eastAsia="黑体" w:hAnsi="黑体" w:cs="微软雅黑"/>
          <w:szCs w:val="21"/>
        </w:rPr>
        <w:drawing>
          <wp:inline distT="0" distB="0" distL="0" distR="0" wp14:anchorId="03ED55D4" wp14:editId="739722BD">
            <wp:extent cx="1763776" cy="177165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364" cy="17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4D4" w14:textId="539B4472" w:rsidR="00CA6D3F" w:rsidRDefault="00C003A7" w:rsidP="003A1FE6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47BE481C" w14:textId="637335A5" w:rsidR="00B000FB" w:rsidRPr="00B000FB" w:rsidRDefault="00B000FB" w:rsidP="00B000FB">
      <w:pPr>
        <w:pStyle w:val="1"/>
        <w:spacing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学会了如何使用显示列表进行绘制，以及应该注意的问题。加深了对坐标系变换的认识，进一步熟悉了键盘回</w:t>
      </w:r>
      <w:proofErr w:type="gramStart"/>
      <w:r>
        <w:rPr>
          <w:rFonts w:ascii="黑体" w:eastAsia="黑体" w:hAnsi="黑体" w:cs="微软雅黑" w:hint="eastAsia"/>
          <w:szCs w:val="21"/>
        </w:rPr>
        <w:t>调函数</w:t>
      </w:r>
      <w:proofErr w:type="gramEnd"/>
      <w:r>
        <w:rPr>
          <w:rFonts w:ascii="黑体" w:eastAsia="黑体" w:hAnsi="黑体" w:cs="微软雅黑" w:hint="eastAsia"/>
          <w:szCs w:val="21"/>
        </w:rPr>
        <w:t>的使用和具体图形旋转的实现</w:t>
      </w:r>
      <w:bookmarkStart w:id="0" w:name="_GoBack"/>
      <w:bookmarkEnd w:id="0"/>
    </w:p>
    <w:p w14:paraId="36A75109" w14:textId="6FD158E3" w:rsidR="00FE32F8" w:rsidRDefault="006B2FD9" w:rsidP="00EC7C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p w14:paraId="4D4BED28" w14:textId="24D43ECD" w:rsidR="00CA6D3F" w:rsidRPr="00CA6D3F" w:rsidRDefault="00CA6D3F" w:rsidP="00CA6D3F">
      <w:pPr>
        <w:pStyle w:val="1"/>
        <w:spacing w:line="360" w:lineRule="auto"/>
        <w:ind w:left="600" w:firstLineChars="0" w:firstLine="0"/>
        <w:rPr>
          <w:rFonts w:ascii="微软雅黑" w:eastAsia="微软雅黑" w:hAnsi="微软雅黑" w:cs="微软雅黑"/>
          <w:sz w:val="24"/>
          <w:szCs w:val="24"/>
        </w:rPr>
      </w:pPr>
    </w:p>
    <w:sectPr w:rsidR="00CA6D3F" w:rsidRPr="00CA6D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F435F" w14:textId="77777777" w:rsidR="00620EE7" w:rsidRDefault="00620EE7" w:rsidP="004D7AA0">
      <w:r>
        <w:separator/>
      </w:r>
    </w:p>
  </w:endnote>
  <w:endnote w:type="continuationSeparator" w:id="0">
    <w:p w14:paraId="616E1D56" w14:textId="77777777" w:rsidR="00620EE7" w:rsidRDefault="00620EE7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98ECB" w14:textId="77777777" w:rsidR="00620EE7" w:rsidRDefault="00620EE7" w:rsidP="004D7AA0">
      <w:r>
        <w:separator/>
      </w:r>
    </w:p>
  </w:footnote>
  <w:footnote w:type="continuationSeparator" w:id="0">
    <w:p w14:paraId="1FAC93B9" w14:textId="77777777" w:rsidR="00620EE7" w:rsidRDefault="00620EE7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0C333030"/>
    <w:multiLevelType w:val="hybridMultilevel"/>
    <w:tmpl w:val="131EBFA6"/>
    <w:lvl w:ilvl="0" w:tplc="435EF2D2">
      <w:numFmt w:val="bullet"/>
      <w:lvlText w:val="-"/>
      <w:lvlJc w:val="left"/>
      <w:pPr>
        <w:ind w:left="360" w:hanging="360"/>
      </w:pPr>
      <w:rPr>
        <w:rFonts w:ascii="黑体" w:eastAsia="黑体" w:hAnsi="黑体" w:cs="微软雅黑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8" w15:restartNumberingAfterBreak="0">
    <w:nsid w:val="5AF82B49"/>
    <w:multiLevelType w:val="hybridMultilevel"/>
    <w:tmpl w:val="62EA236E"/>
    <w:lvl w:ilvl="0" w:tplc="CF0CA6D2">
      <w:start w:val="2019"/>
      <w:numFmt w:val="bullet"/>
      <w:lvlText w:val="-"/>
      <w:lvlJc w:val="left"/>
      <w:pPr>
        <w:ind w:left="360" w:hanging="360"/>
      </w:pPr>
      <w:rPr>
        <w:rFonts w:ascii="黑体" w:eastAsia="黑体" w:hAnsi="黑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2B186A"/>
    <w:multiLevelType w:val="hybridMultilevel"/>
    <w:tmpl w:val="C19E5EC8"/>
    <w:lvl w:ilvl="0" w:tplc="04090001">
      <w:start w:val="1"/>
      <w:numFmt w:val="bullet"/>
      <w:lvlText w:val=""/>
      <w:lvlJc w:val="left"/>
      <w:pPr>
        <w:ind w:left="13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AzMzK1NDE0MzZV0lEKTi0uzszPAykwrAUAwir+qSwAAAA="/>
  </w:docVars>
  <w:rsids>
    <w:rsidRoot w:val="03207FF8"/>
    <w:rsid w:val="00005061"/>
    <w:rsid w:val="00007D33"/>
    <w:rsid w:val="00026CE7"/>
    <w:rsid w:val="00031DA7"/>
    <w:rsid w:val="0003356D"/>
    <w:rsid w:val="00035BFB"/>
    <w:rsid w:val="00044886"/>
    <w:rsid w:val="00055159"/>
    <w:rsid w:val="0005592E"/>
    <w:rsid w:val="000632C9"/>
    <w:rsid w:val="00064C78"/>
    <w:rsid w:val="00071A2D"/>
    <w:rsid w:val="00081A99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20E9"/>
    <w:rsid w:val="00164577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227CE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5CC5"/>
    <w:rsid w:val="002C6B4E"/>
    <w:rsid w:val="002C730F"/>
    <w:rsid w:val="002C7C58"/>
    <w:rsid w:val="002E24B9"/>
    <w:rsid w:val="002E5F6C"/>
    <w:rsid w:val="002E7958"/>
    <w:rsid w:val="002F06F0"/>
    <w:rsid w:val="002F3550"/>
    <w:rsid w:val="00300D8A"/>
    <w:rsid w:val="00305D67"/>
    <w:rsid w:val="00312741"/>
    <w:rsid w:val="00315AC3"/>
    <w:rsid w:val="00316C22"/>
    <w:rsid w:val="00325952"/>
    <w:rsid w:val="00334D0F"/>
    <w:rsid w:val="003350A4"/>
    <w:rsid w:val="00335819"/>
    <w:rsid w:val="00335F49"/>
    <w:rsid w:val="0033783C"/>
    <w:rsid w:val="00337E4B"/>
    <w:rsid w:val="00341458"/>
    <w:rsid w:val="003432F2"/>
    <w:rsid w:val="00346B14"/>
    <w:rsid w:val="003478B0"/>
    <w:rsid w:val="003524EB"/>
    <w:rsid w:val="00364086"/>
    <w:rsid w:val="00367026"/>
    <w:rsid w:val="00371404"/>
    <w:rsid w:val="00375FDE"/>
    <w:rsid w:val="003820F2"/>
    <w:rsid w:val="00383C32"/>
    <w:rsid w:val="00391492"/>
    <w:rsid w:val="003A1FE6"/>
    <w:rsid w:val="003A4F21"/>
    <w:rsid w:val="003A6828"/>
    <w:rsid w:val="003A6AD7"/>
    <w:rsid w:val="003B0B6C"/>
    <w:rsid w:val="003B20ED"/>
    <w:rsid w:val="003B2E25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043A"/>
    <w:rsid w:val="00431CFF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06E6A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20EE7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83ADA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15A9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3C26"/>
    <w:rsid w:val="00775BEC"/>
    <w:rsid w:val="007770B4"/>
    <w:rsid w:val="00781F58"/>
    <w:rsid w:val="007965C5"/>
    <w:rsid w:val="0079782C"/>
    <w:rsid w:val="007B0D7D"/>
    <w:rsid w:val="007C2568"/>
    <w:rsid w:val="007C5E3D"/>
    <w:rsid w:val="007D14BB"/>
    <w:rsid w:val="007D1D34"/>
    <w:rsid w:val="007D2933"/>
    <w:rsid w:val="007E01E6"/>
    <w:rsid w:val="007F6828"/>
    <w:rsid w:val="007F6B67"/>
    <w:rsid w:val="00800247"/>
    <w:rsid w:val="00811A19"/>
    <w:rsid w:val="0081335C"/>
    <w:rsid w:val="008159DF"/>
    <w:rsid w:val="00821F0C"/>
    <w:rsid w:val="008246EA"/>
    <w:rsid w:val="00830FAF"/>
    <w:rsid w:val="008321EC"/>
    <w:rsid w:val="00832BA6"/>
    <w:rsid w:val="00837513"/>
    <w:rsid w:val="00845D3E"/>
    <w:rsid w:val="008604AF"/>
    <w:rsid w:val="00861464"/>
    <w:rsid w:val="00870261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C7D6E"/>
    <w:rsid w:val="009D3ACA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00EE"/>
    <w:rsid w:val="00AF4DDF"/>
    <w:rsid w:val="00B000FB"/>
    <w:rsid w:val="00B00225"/>
    <w:rsid w:val="00B0169C"/>
    <w:rsid w:val="00B02479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0F74"/>
    <w:rsid w:val="00C73844"/>
    <w:rsid w:val="00C74189"/>
    <w:rsid w:val="00C74D6B"/>
    <w:rsid w:val="00C80769"/>
    <w:rsid w:val="00C91AB2"/>
    <w:rsid w:val="00CA1325"/>
    <w:rsid w:val="00CA1B8E"/>
    <w:rsid w:val="00CA6D3F"/>
    <w:rsid w:val="00CA71A5"/>
    <w:rsid w:val="00CD2B3D"/>
    <w:rsid w:val="00CD69F0"/>
    <w:rsid w:val="00CE0BE1"/>
    <w:rsid w:val="00CE0DE5"/>
    <w:rsid w:val="00CF325D"/>
    <w:rsid w:val="00D10A15"/>
    <w:rsid w:val="00D10D9A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1A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76185"/>
    <w:rsid w:val="00E80F47"/>
    <w:rsid w:val="00E816C4"/>
    <w:rsid w:val="00E90705"/>
    <w:rsid w:val="00E911B0"/>
    <w:rsid w:val="00E93ACA"/>
    <w:rsid w:val="00EA7C8D"/>
    <w:rsid w:val="00EC7C63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683ADA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B0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793881807@qq.com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F8ED-5997-4421-814C-7E994BE6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421</TotalTime>
  <Pages>5</Pages>
  <Words>175</Words>
  <Characters>999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1172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郭 炅</cp:lastModifiedBy>
  <cp:revision>141</cp:revision>
  <cp:lastPrinted>2019-01-03T14:57:00Z</cp:lastPrinted>
  <dcterms:created xsi:type="dcterms:W3CDTF">2017-12-15T13:18:00Z</dcterms:created>
  <dcterms:modified xsi:type="dcterms:W3CDTF">2019-11-08T07:53:00Z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